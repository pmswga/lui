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Басыров Сергей Амирович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bookmarkStart w:id="9" w:name="_Toc27343666"/>
      <w:bookmarkStart w:id="10" w:name="_Toc27596851"/>
      <w:r>
        <w:lastRenderedPageBreak/>
        <w:t>содержание</w:t>
      </w:r>
      <w:bookmarkEnd w:id="9"/>
      <w:bookmarkEnd w:id="10"/>
    </w:p>
    <w:sdt>
      <w:sdtPr>
        <w:rPr>
          <w:szCs w:val="26"/>
        </w:rPr>
        <w:id w:val="1679386012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A471E0" w:rsidRPr="009F243C" w:rsidRDefault="0036294F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r w:rsidRPr="009F243C">
            <w:rPr>
              <w:szCs w:val="26"/>
            </w:rPr>
            <w:fldChar w:fldCharType="begin"/>
          </w:r>
          <w:r w:rsidRPr="009F243C">
            <w:rPr>
              <w:szCs w:val="26"/>
            </w:rPr>
            <w:instrText xml:space="preserve"> TOC \o "1-3" \h \z \u </w:instrText>
          </w:r>
          <w:r w:rsidRPr="009F243C">
            <w:rPr>
              <w:szCs w:val="26"/>
            </w:rPr>
            <w:fldChar w:fldCharType="separate"/>
          </w:r>
          <w:hyperlink w:anchor="_Toc27596852" w:history="1">
            <w:r w:rsidR="0037490D" w:rsidRPr="009F243C">
              <w:rPr>
                <w:rStyle w:val="a8"/>
                <w:noProof/>
                <w:szCs w:val="26"/>
              </w:rPr>
              <w:t>ВВЕДЕНИЕ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3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3" w:history="1">
            <w:r w:rsidR="0037490D" w:rsidRPr="009F243C">
              <w:rPr>
                <w:rStyle w:val="a8"/>
                <w:noProof/>
                <w:szCs w:val="26"/>
              </w:rPr>
              <w:t>ОСНОВНАЯ ЧАСТЬ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5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4" w:history="1">
            <w:r w:rsidR="00A471E0" w:rsidRPr="009F243C">
              <w:rPr>
                <w:rStyle w:val="a8"/>
                <w:noProof/>
                <w:szCs w:val="26"/>
              </w:rPr>
              <w:t>1 Декларативный подход и существующее решение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_Toc27596854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5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5" w:history="1">
            <w:r w:rsidR="00A471E0" w:rsidRPr="009F243C">
              <w:rPr>
                <w:rStyle w:val="a8"/>
                <w:noProof/>
                <w:szCs w:val="26"/>
              </w:rPr>
              <w:t xml:space="preserve">2 </w:t>
            </w:r>
            <w:r w:rsidR="00A471E0" w:rsidRPr="009F243C">
              <w:rPr>
                <w:rStyle w:val="a8"/>
                <w:noProof/>
                <w:szCs w:val="26"/>
                <w:lang w:val="en-US"/>
              </w:rPr>
              <w:t>GUI</w:t>
            </w:r>
            <w:r w:rsidR="00A471E0" w:rsidRPr="009F243C">
              <w:rPr>
                <w:rStyle w:val="a8"/>
                <w:noProof/>
                <w:szCs w:val="26"/>
              </w:rPr>
              <w:t xml:space="preserve">-библиотека </w:t>
            </w:r>
            <w:r w:rsidR="00A471E0" w:rsidRPr="009F243C">
              <w:rPr>
                <w:rStyle w:val="a8"/>
                <w:noProof/>
                <w:szCs w:val="26"/>
                <w:lang w:val="en-US"/>
              </w:rPr>
              <w:t>Tkinter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_Toc27596855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7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6" w:history="1">
            <w:r w:rsidR="00A471E0" w:rsidRPr="009F243C">
              <w:rPr>
                <w:rStyle w:val="a8"/>
                <w:noProof/>
                <w:szCs w:val="26"/>
              </w:rPr>
              <w:t>2.1 Пример графического интерфейса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_Toc27596856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8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7" w:history="1">
            <w:r w:rsidR="00A471E0" w:rsidRPr="009F243C">
              <w:rPr>
                <w:rStyle w:val="a8"/>
                <w:noProof/>
                <w:szCs w:val="26"/>
              </w:rPr>
              <w:t>2.2 Описание компонентов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_Toc27596857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9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8" w:history="1">
            <w:r w:rsidR="00A471E0" w:rsidRPr="009F243C">
              <w:rPr>
                <w:rStyle w:val="a8"/>
                <w:noProof/>
                <w:szCs w:val="26"/>
              </w:rPr>
              <w:t>2.3 Менеджеры размещения компонентов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_Toc27596858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9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2" w:history="1">
            <w:r w:rsidR="00A471E0" w:rsidRPr="009F243C">
              <w:rPr>
                <w:rStyle w:val="a8"/>
                <w:noProof/>
                <w:szCs w:val="26"/>
              </w:rPr>
              <w:t>3 Декларативный язык описания графического интерфейса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11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3" w:history="1">
            <w:r w:rsidR="00A471E0" w:rsidRPr="009F243C">
              <w:rPr>
                <w:rStyle w:val="a8"/>
                <w:noProof/>
                <w:szCs w:val="26"/>
              </w:rPr>
              <w:t xml:space="preserve">3.1 </w:t>
            </w:r>
            <w:r w:rsidR="00ED30F9">
              <w:rPr>
                <w:rStyle w:val="a8"/>
                <w:noProof/>
                <w:szCs w:val="26"/>
              </w:rPr>
              <w:t>Синтаксис языка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11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4" w:history="1">
            <w:r w:rsidR="00A471E0" w:rsidRPr="009F243C">
              <w:rPr>
                <w:rStyle w:val="a8"/>
                <w:noProof/>
                <w:szCs w:val="26"/>
              </w:rPr>
              <w:t>3.2</w:t>
            </w:r>
            <w:r w:rsidR="00ED30F9">
              <w:rPr>
                <w:rStyle w:val="a8"/>
                <w:noProof/>
                <w:szCs w:val="26"/>
              </w:rPr>
              <w:t xml:space="preserve"> С</w:t>
            </w:r>
            <w:r w:rsidR="00A471E0" w:rsidRPr="009F243C">
              <w:rPr>
                <w:rStyle w:val="a8"/>
                <w:noProof/>
                <w:szCs w:val="26"/>
              </w:rPr>
              <w:t>труктур</w:t>
            </w:r>
            <w:r w:rsidR="00ED30F9">
              <w:rPr>
                <w:rStyle w:val="a8"/>
                <w:noProof/>
                <w:szCs w:val="26"/>
              </w:rPr>
              <w:t>а</w:t>
            </w:r>
            <w:r w:rsidR="00A471E0" w:rsidRPr="009F243C">
              <w:rPr>
                <w:rStyle w:val="a8"/>
                <w:noProof/>
                <w:szCs w:val="26"/>
              </w:rPr>
              <w:t xml:space="preserve"> кода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_Toc27596864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12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5" w:history="1">
            <w:r w:rsidR="00A471E0" w:rsidRPr="009F243C">
              <w:rPr>
                <w:rStyle w:val="a8"/>
                <w:noProof/>
                <w:szCs w:val="26"/>
              </w:rPr>
              <w:t xml:space="preserve">3.3 </w:t>
            </w:r>
            <w:r w:rsidR="00ED30F9">
              <w:rPr>
                <w:rStyle w:val="a8"/>
                <w:noProof/>
                <w:szCs w:val="26"/>
              </w:rPr>
              <w:t xml:space="preserve">Ключевые </w:t>
            </w:r>
            <w:r w:rsidR="00A471E0" w:rsidRPr="009F243C">
              <w:rPr>
                <w:rStyle w:val="a8"/>
                <w:noProof/>
                <w:szCs w:val="26"/>
              </w:rPr>
              <w:t>слов</w:t>
            </w:r>
            <w:r w:rsidR="00ED30F9">
              <w:rPr>
                <w:rStyle w:val="a8"/>
                <w:noProof/>
                <w:szCs w:val="26"/>
              </w:rPr>
              <w:t>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_Toc27596865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12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0" w:history="1">
            <w:r w:rsidR="00A471E0" w:rsidRPr="009F243C">
              <w:rPr>
                <w:rStyle w:val="a8"/>
                <w:noProof/>
                <w:szCs w:val="26"/>
              </w:rPr>
              <w:t xml:space="preserve">3.4 </w:t>
            </w:r>
            <w:r w:rsidR="00ED30F9">
              <w:rPr>
                <w:noProof/>
              </w:rPr>
              <w:t>Расширенные формы Бэкуса-Наура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_Toc27596870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14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1" w:history="1">
            <w:r w:rsidR="00A471E0" w:rsidRPr="009F243C">
              <w:rPr>
                <w:rStyle w:val="a8"/>
                <w:noProof/>
                <w:szCs w:val="26"/>
              </w:rPr>
              <w:t>4 Проектирование и реализация транслятора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_Toc27596871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16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2" w:history="1">
            <w:r w:rsidR="00A471E0" w:rsidRPr="009F243C">
              <w:rPr>
                <w:rStyle w:val="a8"/>
                <w:noProof/>
                <w:szCs w:val="26"/>
              </w:rPr>
              <w:t>4.1 Препроцессор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17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3" w:history="1">
            <w:r w:rsidR="00A471E0" w:rsidRPr="009F243C">
              <w:rPr>
                <w:rStyle w:val="a8"/>
                <w:noProof/>
                <w:szCs w:val="26"/>
              </w:rPr>
              <w:t>4.2 Лексический анализатор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18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4" w:history="1">
            <w:r w:rsidR="00A471E0" w:rsidRPr="009F243C">
              <w:rPr>
                <w:rStyle w:val="a8"/>
                <w:noProof/>
                <w:szCs w:val="26"/>
              </w:rPr>
              <w:t>4.3 Синтаксический анализатор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_Toc27596874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19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5" w:history="1">
            <w:r w:rsidR="00A471E0" w:rsidRPr="009F243C">
              <w:rPr>
                <w:rStyle w:val="a8"/>
                <w:noProof/>
                <w:szCs w:val="26"/>
              </w:rPr>
              <w:t>4.4 Генератор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_Toc27596875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22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6" w:history="1">
            <w:r w:rsidR="00A471E0" w:rsidRPr="009F243C">
              <w:rPr>
                <w:rStyle w:val="a8"/>
                <w:noProof/>
                <w:szCs w:val="26"/>
              </w:rPr>
              <w:t>4.5 Постпроцессор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_Toc27596876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24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7" w:history="1">
            <w:r w:rsidR="00A471E0" w:rsidRPr="009F243C">
              <w:rPr>
                <w:rStyle w:val="a8"/>
                <w:noProof/>
                <w:szCs w:val="26"/>
              </w:rPr>
              <w:t>5 Проектирование и реализация приложения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_Toc27596877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25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8" w:history="1">
            <w:r w:rsidR="00A471E0" w:rsidRPr="009F243C">
              <w:rPr>
                <w:rStyle w:val="a8"/>
                <w:noProof/>
                <w:szCs w:val="26"/>
              </w:rPr>
              <w:t>6 Тестирование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_Toc27596878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26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B75583" w:rsidRPr="009F243C" w:rsidRDefault="00C71802" w:rsidP="00B75583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8" w:history="1">
            <w:r w:rsidR="00B75583">
              <w:rPr>
                <w:rStyle w:val="a8"/>
                <w:noProof/>
                <w:szCs w:val="26"/>
              </w:rPr>
              <w:t>7</w:t>
            </w:r>
            <w:r w:rsidR="00B75583" w:rsidRPr="009F243C">
              <w:rPr>
                <w:rStyle w:val="a8"/>
                <w:noProof/>
                <w:szCs w:val="26"/>
              </w:rPr>
              <w:t xml:space="preserve"> </w:t>
            </w:r>
            <w:r w:rsidR="00B75583">
              <w:rPr>
                <w:rStyle w:val="a8"/>
                <w:noProof/>
                <w:szCs w:val="26"/>
              </w:rPr>
              <w:t>Пример использования языка</w:t>
            </w:r>
            <w:r w:rsidR="00B75583" w:rsidRPr="009F243C">
              <w:rPr>
                <w:noProof/>
                <w:webHidden/>
                <w:szCs w:val="26"/>
              </w:rPr>
              <w:tab/>
            </w:r>
            <w:r w:rsidR="00B75583" w:rsidRPr="009F243C">
              <w:rPr>
                <w:noProof/>
                <w:webHidden/>
                <w:szCs w:val="26"/>
              </w:rPr>
              <w:fldChar w:fldCharType="begin"/>
            </w:r>
            <w:r w:rsidR="00B75583" w:rsidRPr="009F243C">
              <w:rPr>
                <w:noProof/>
                <w:webHidden/>
                <w:szCs w:val="26"/>
              </w:rPr>
              <w:instrText xml:space="preserve"> PAGEREF _Toc27596878 \h </w:instrText>
            </w:r>
            <w:r w:rsidR="00B75583" w:rsidRPr="009F243C">
              <w:rPr>
                <w:noProof/>
                <w:webHidden/>
                <w:szCs w:val="26"/>
              </w:rPr>
            </w:r>
            <w:r w:rsidR="00B75583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26</w:t>
            </w:r>
            <w:r w:rsidR="00B75583" w:rsidRPr="009F243C">
              <w:rPr>
                <w:noProof/>
                <w:webHidden/>
                <w:szCs w:val="26"/>
              </w:rPr>
              <w:fldChar w:fldCharType="end"/>
            </w:r>
          </w:hyperlink>
          <w:r w:rsidR="00B75583">
            <w:rPr>
              <w:noProof/>
              <w:szCs w:val="26"/>
            </w:rPr>
            <w:t>8</w:t>
          </w:r>
        </w:p>
        <w:p w:rsidR="00A471E0" w:rsidRPr="009F243C" w:rsidRDefault="00C71802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9" w:history="1">
            <w:r w:rsidR="0037490D" w:rsidRPr="009F243C">
              <w:rPr>
                <w:rStyle w:val="a8"/>
                <w:noProof/>
                <w:szCs w:val="26"/>
              </w:rPr>
              <w:t>ЗАКЛЮЧЕНИЕ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_Toc27596879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29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0" w:history="1">
            <w:r w:rsidR="0037490D" w:rsidRPr="009F243C">
              <w:rPr>
                <w:rStyle w:val="a8"/>
                <w:noProof/>
                <w:szCs w:val="26"/>
              </w:rPr>
              <w:t>СПИСОК ИСПОЛЬЗУЕМЫХ ИСТОЧНИКОВ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_Toc27596880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30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1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="00A471E0" w:rsidRPr="009F243C">
              <w:rPr>
                <w:rStyle w:val="a8"/>
                <w:noProof/>
                <w:szCs w:val="26"/>
              </w:rPr>
              <w:t xml:space="preserve"> А </w:t>
            </w:r>
            <w:r w:rsidR="0064298A" w:rsidRPr="009F243C">
              <w:rPr>
                <w:rStyle w:val="a8"/>
                <w:noProof/>
                <w:szCs w:val="26"/>
              </w:rPr>
              <w:t>Описание свойств компонентов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_Toc27596881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32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2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="00A471E0" w:rsidRPr="009F243C">
              <w:rPr>
                <w:rStyle w:val="a8"/>
                <w:noProof/>
                <w:szCs w:val="26"/>
              </w:rPr>
              <w:t xml:space="preserve"> Б Исходный код </w:t>
            </w:r>
            <w:r w:rsidR="00A471E0" w:rsidRPr="009F243C">
              <w:rPr>
                <w:rStyle w:val="a8"/>
                <w:noProof/>
                <w:szCs w:val="26"/>
                <w:lang w:val="en-US"/>
              </w:rPr>
              <w:t>unit-</w:t>
            </w:r>
            <w:r w:rsidR="00A471E0" w:rsidRPr="009F243C">
              <w:rPr>
                <w:rStyle w:val="a8"/>
                <w:noProof/>
                <w:szCs w:val="26"/>
              </w:rPr>
              <w:t>тестов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34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C71802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3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="00A471E0" w:rsidRPr="009F243C">
              <w:rPr>
                <w:rStyle w:val="a8"/>
                <w:noProof/>
                <w:szCs w:val="26"/>
              </w:rPr>
              <w:t xml:space="preserve"> В Исходный код приложения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_Toc27596883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5615C6">
              <w:rPr>
                <w:noProof/>
                <w:webHidden/>
                <w:szCs w:val="26"/>
              </w:rPr>
              <w:t>36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36294F" w:rsidRDefault="0036294F" w:rsidP="009F243C">
          <w:r w:rsidRPr="009F243C">
            <w:rPr>
              <w:b/>
              <w:bCs/>
              <w:szCs w:val="26"/>
            </w:rPr>
            <w:fldChar w:fldCharType="end"/>
          </w:r>
        </w:p>
      </w:sdtContent>
    </w:sdt>
    <w:p w:rsidR="00CC5059" w:rsidRDefault="00CC5059" w:rsidP="00AC61FE"/>
    <w:p w:rsidR="00CD14C9" w:rsidRDefault="00CD14C9" w:rsidP="00AC61FE"/>
    <w:p w:rsidR="00FF6DC9" w:rsidRDefault="00D700A3" w:rsidP="00D700A3">
      <w:pPr>
        <w:pStyle w:val="1"/>
      </w:pPr>
      <w:bookmarkStart w:id="11" w:name="_Toc27596852"/>
      <w:r>
        <w:lastRenderedPageBreak/>
        <w:t>ВВедение</w:t>
      </w:r>
      <w:bookmarkEnd w:id="11"/>
    </w:p>
    <w:p w:rsidR="00974776" w:rsidRDefault="00974776" w:rsidP="00974776">
      <w:r>
        <w:t xml:space="preserve">Цель курсового проекта – создание декларативного языка для описания графического интерфейса с автоматической генерацией кода под </w:t>
      </w:r>
      <w:r>
        <w:rPr>
          <w:lang w:val="en-US"/>
        </w:rPr>
        <w:t>GUI</w:t>
      </w:r>
      <w:r>
        <w:t>-библиотеку.</w:t>
      </w:r>
    </w:p>
    <w:p w:rsidR="00170E36" w:rsidRDefault="00170E36" w:rsidP="00974776">
      <w:r>
        <w:t>Актуальность проекта заключается в</w:t>
      </w:r>
      <w:r w:rsidR="00B95F99">
        <w:t xml:space="preserve"> том, что </w:t>
      </w:r>
      <w:r w:rsidR="007B0F91">
        <w:t xml:space="preserve">для научных сотрудников выбор больших и сложных </w:t>
      </w:r>
      <w:r w:rsidR="00151414">
        <w:t>библиотек</w:t>
      </w:r>
      <w:r w:rsidR="00117932">
        <w:t xml:space="preserve"> позволяющие</w:t>
      </w:r>
      <w:r w:rsidR="00151414">
        <w:t xml:space="preserve"> </w:t>
      </w:r>
      <w:r w:rsidR="00117932">
        <w:t xml:space="preserve">создавать графический интерфейс </w:t>
      </w:r>
      <w:r w:rsidR="00151414">
        <w:t>является не пр</w:t>
      </w:r>
      <w:r w:rsidR="00117932">
        <w:t xml:space="preserve">актичным. Так как для их задач </w:t>
      </w:r>
      <w:r w:rsidR="00151414">
        <w:t>нет необходимости в создании сложных графических интерфейсов</w:t>
      </w:r>
      <w:r w:rsidR="00D93930">
        <w:t xml:space="preserve"> с множеством форм и различных компонентов</w:t>
      </w:r>
      <w:r w:rsidR="00151414">
        <w:t>.</w:t>
      </w:r>
    </w:p>
    <w:p w:rsidR="00151414" w:rsidRDefault="00B95F99" w:rsidP="00974776">
      <w:r>
        <w:t xml:space="preserve">Создаваемый язык позволит создавать графические интерфейсы </w:t>
      </w:r>
      <w:r w:rsidR="00F56686">
        <w:t>для ск</w:t>
      </w:r>
      <w:r w:rsidR="00457B2F">
        <w:t xml:space="preserve">риптовых программ, написанных на языке </w:t>
      </w:r>
      <w:r w:rsidR="00457B2F">
        <w:rPr>
          <w:lang w:val="en-US"/>
        </w:rPr>
        <w:t>Python</w:t>
      </w:r>
      <w:r w:rsidR="00151414">
        <w:t>, в декларативном стиле</w:t>
      </w:r>
      <w:r w:rsidR="00D93930">
        <w:t xml:space="preserve"> и получать сгенерированный код под </w:t>
      </w:r>
      <w:r w:rsidR="00D93930">
        <w:rPr>
          <w:lang w:val="en-US"/>
        </w:rPr>
        <w:t>GUI</w:t>
      </w:r>
      <w:r w:rsidR="00D93930">
        <w:t xml:space="preserve"> библиотеку, который сразу можно будет запустить</w:t>
      </w:r>
      <w:r w:rsidR="00457B2F">
        <w:t xml:space="preserve">. </w:t>
      </w:r>
      <w:r w:rsidR="00D93930">
        <w:t xml:space="preserve">Такой подход </w:t>
      </w:r>
      <w:r w:rsidR="00151414">
        <w:t>обеспечит понятность написанного кода и скорость реализации графического интерфейса.</w:t>
      </w:r>
    </w:p>
    <w:p w:rsidR="00EE4E69" w:rsidRDefault="00974776" w:rsidP="00AC61FE">
      <w:r>
        <w:t xml:space="preserve">Объектом исследования </w:t>
      </w:r>
      <w:r w:rsidR="00117932">
        <w:t xml:space="preserve">является </w:t>
      </w:r>
      <w:r>
        <w:t xml:space="preserve">процесс создания графического интерфейса для скриптовых программ, написанных на языке </w:t>
      </w:r>
      <w:r>
        <w:rPr>
          <w:lang w:val="en-US"/>
        </w:rPr>
        <w:t>Python</w:t>
      </w:r>
      <w:r w:rsidRPr="00974776">
        <w:t>.</w:t>
      </w:r>
    </w:p>
    <w:p w:rsidR="00974776" w:rsidRDefault="00974776" w:rsidP="00AC61FE">
      <w:r>
        <w:t xml:space="preserve">Предметом исследования </w:t>
      </w:r>
      <w:r w:rsidR="00117932">
        <w:t xml:space="preserve">является </w:t>
      </w:r>
      <w:r>
        <w:t xml:space="preserve">декларативный подход </w:t>
      </w:r>
      <w:r w:rsidR="00150AB3">
        <w:t>в</w:t>
      </w:r>
      <w:r>
        <w:t xml:space="preserve"> создани</w:t>
      </w:r>
      <w:r w:rsidR="00150AB3">
        <w:t>и</w:t>
      </w:r>
      <w:r>
        <w:t xml:space="preserve"> графического интерфейса.</w:t>
      </w:r>
    </w:p>
    <w:p w:rsidR="00D93930" w:rsidRDefault="00974776" w:rsidP="00AC61FE">
      <w:r>
        <w:t xml:space="preserve">Результатом курсового проекта будет декларативный язык, позволяющий быстро создавать графический интерфейс для скриптовых программ на языке </w:t>
      </w:r>
      <w:r>
        <w:rPr>
          <w:lang w:val="en-US"/>
        </w:rPr>
        <w:t>Python</w:t>
      </w:r>
      <w:r>
        <w:t>.</w:t>
      </w:r>
      <w:r w:rsidR="00D93930">
        <w:t xml:space="preserve"> </w:t>
      </w:r>
    </w:p>
    <w:p w:rsidR="00D93930" w:rsidRDefault="00D93930" w:rsidP="00AC61FE">
      <w:r>
        <w:t>Основными преимуществами языка будут: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простота</w:t>
      </w:r>
      <w:proofErr w:type="gramEnd"/>
      <w:r>
        <w:t xml:space="preserve"> синтаксиса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поддержка</w:t>
      </w:r>
      <w:proofErr w:type="gramEnd"/>
      <w:r>
        <w:t xml:space="preserve"> стандартных компонентов графического интерфейса</w:t>
      </w:r>
      <w:r w:rsidRPr="00D93930"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возможность</w:t>
      </w:r>
      <w:proofErr w:type="gramEnd"/>
      <w:r>
        <w:t xml:space="preserve"> вывода пользовательских данных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наличие</w:t>
      </w:r>
      <w:proofErr w:type="gramEnd"/>
      <w:r>
        <w:t xml:space="preserve"> документации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кроссплатформенность</w:t>
      </w:r>
      <w:proofErr w:type="gramEnd"/>
      <w:r>
        <w:t>.</w:t>
      </w:r>
    </w:p>
    <w:p w:rsidR="00974776" w:rsidRDefault="00974776" w:rsidP="00AC61FE">
      <w:r>
        <w:t>Основными задачами курсового проекта являются:</w:t>
      </w:r>
    </w:p>
    <w:p w:rsidR="00974776" w:rsidRDefault="00150AB3" w:rsidP="00974776">
      <w:pPr>
        <w:pStyle w:val="ad"/>
        <w:numPr>
          <w:ilvl w:val="0"/>
          <w:numId w:val="38"/>
        </w:numPr>
      </w:pPr>
      <w:proofErr w:type="gramStart"/>
      <w:r>
        <w:t>исследование</w:t>
      </w:r>
      <w:proofErr w:type="gramEnd"/>
      <w:r>
        <w:t xml:space="preserve"> декларативного подхода и существующего аналога;</w:t>
      </w:r>
    </w:p>
    <w:p w:rsidR="00150AB3" w:rsidRDefault="00150AB3" w:rsidP="00974776">
      <w:pPr>
        <w:pStyle w:val="ad"/>
        <w:numPr>
          <w:ilvl w:val="0"/>
          <w:numId w:val="38"/>
        </w:numPr>
      </w:pPr>
      <w:proofErr w:type="gramStart"/>
      <w:r>
        <w:t>создание</w:t>
      </w:r>
      <w:proofErr w:type="gramEnd"/>
      <w:r>
        <w:t xml:space="preserve"> декларативного языка</w:t>
      </w:r>
      <w:r>
        <w:rPr>
          <w:lang w:val="en-US"/>
        </w:rPr>
        <w:t>;</w:t>
      </w:r>
    </w:p>
    <w:p w:rsidR="00150AB3" w:rsidRDefault="00150AB3" w:rsidP="00974776">
      <w:pPr>
        <w:pStyle w:val="ad"/>
        <w:numPr>
          <w:ilvl w:val="0"/>
          <w:numId w:val="38"/>
        </w:numPr>
      </w:pPr>
      <w:proofErr w:type="gramStart"/>
      <w:r>
        <w:lastRenderedPageBreak/>
        <w:t>разработка</w:t>
      </w:r>
      <w:proofErr w:type="gramEnd"/>
      <w:r>
        <w:t xml:space="preserve"> приложения</w:t>
      </w:r>
      <w:r>
        <w:rPr>
          <w:lang w:val="en-US"/>
        </w:rPr>
        <w:t>.</w:t>
      </w:r>
    </w:p>
    <w:p w:rsidR="00974776" w:rsidRDefault="00150AB3" w:rsidP="00AC61FE">
      <w:r>
        <w:t>Структура курсового проекта отражает поставленные задачи, исследование предметной области, процесс создания языка и полученные результаты.</w:t>
      </w:r>
    </w:p>
    <w:p w:rsidR="00EE4E69" w:rsidRDefault="00EE4E6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bookmarkStart w:id="12" w:name="_Toc27596853"/>
      <w:r>
        <w:lastRenderedPageBreak/>
        <w:t>основная часть</w:t>
      </w:r>
      <w:bookmarkEnd w:id="12"/>
    </w:p>
    <w:p w:rsidR="00CD3443" w:rsidRDefault="00252760" w:rsidP="00986EBF">
      <w:pPr>
        <w:pStyle w:val="2"/>
        <w:jc w:val="both"/>
      </w:pPr>
      <w:bookmarkStart w:id="13" w:name="_Toc27596854"/>
      <w:r>
        <w:t>1</w:t>
      </w:r>
      <w:r w:rsidR="00E242ED" w:rsidRPr="00153EFA">
        <w:t xml:space="preserve"> </w:t>
      </w:r>
      <w:r w:rsidR="00986EBF">
        <w:t>Дек</w:t>
      </w:r>
      <w:r w:rsidR="008C1DE8">
        <w:t>ларативный подход и существующее</w:t>
      </w:r>
      <w:r w:rsidR="00986EBF">
        <w:t xml:space="preserve"> </w:t>
      </w:r>
      <w:r w:rsidR="00153EFA">
        <w:t>решени</w:t>
      </w:r>
      <w:r w:rsidR="008C1DE8">
        <w:t>е</w:t>
      </w:r>
      <w:bookmarkEnd w:id="13"/>
    </w:p>
    <w:p w:rsidR="00492AE6" w:rsidRDefault="00153EFA" w:rsidP="00AC61FE">
      <w:r>
        <w:t xml:space="preserve">Декларативный </w:t>
      </w:r>
      <w:r w:rsidR="00492AE6">
        <w:t>подход в программирования подразумевает</w:t>
      </w:r>
      <w:r>
        <w:t>,</w:t>
      </w:r>
      <w:r w:rsidR="00492AE6">
        <w:t xml:space="preserve"> что</w:t>
      </w:r>
      <w:r>
        <w:t xml:space="preserve"> </w:t>
      </w:r>
      <w:r w:rsidR="00492AE6">
        <w:t>решение поставленной задачи происходит путём её описания, а не чёткого указания последовательности действий. Соответственно языки программирования, используемые декларативный подход, называются декларативными языками программирования.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r>
        <w:rPr>
          <w:lang w:val="en-US"/>
        </w:rPr>
        <w:t>Qt</w:t>
      </w:r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</w:t>
      </w:r>
      <w:r w:rsidR="00492AE6">
        <w:t xml:space="preserve"> библиотеки </w:t>
      </w:r>
      <w:r w:rsidR="00492AE6">
        <w:rPr>
          <w:lang w:val="en-US"/>
        </w:rPr>
        <w:t>Qt</w:t>
      </w:r>
      <w:r w:rsidR="00492AE6">
        <w:t xml:space="preserve"> и технологии</w:t>
      </w:r>
      <w:r w:rsidR="00FC1095">
        <w:t xml:space="preserve"> </w:t>
      </w:r>
      <w:r w:rsidR="00FC1095">
        <w:rPr>
          <w:lang w:val="en-US"/>
        </w:rPr>
        <w:t>Qt</w:t>
      </w:r>
      <w:r w:rsidR="00FC1095" w:rsidRPr="00FC1095">
        <w:t xml:space="preserve"> </w:t>
      </w:r>
      <w:r w:rsidR="00FC1095">
        <w:rPr>
          <w:lang w:val="en-US"/>
        </w:rPr>
        <w:t>Quick</w:t>
      </w:r>
      <w:r w:rsidR="00492AE6">
        <w:t xml:space="preserve">, </w:t>
      </w:r>
      <w:r w:rsidR="00FC1095">
        <w:t>для создания динамичных приложений</w:t>
      </w:r>
      <w:r w:rsidR="00FC1095" w:rsidRPr="00FC1095">
        <w:t>.</w:t>
      </w:r>
      <w:r w:rsidR="00FC1095">
        <w:t xml:space="preserve"> </w:t>
      </w:r>
      <w:r w:rsidR="00492AE6">
        <w:t xml:space="preserve">Данный язык </w:t>
      </w:r>
      <w:r w:rsidR="002E6333">
        <w:t>предоставляет разработчику следующие возможности</w:t>
      </w:r>
      <w:r w:rsidR="00FC1095">
        <w:t>:</w:t>
      </w:r>
    </w:p>
    <w:p w:rsidR="00FC1095" w:rsidRDefault="00492AE6" w:rsidP="00FC1095">
      <w:pPr>
        <w:pStyle w:val="ad"/>
        <w:numPr>
          <w:ilvl w:val="0"/>
          <w:numId w:val="7"/>
        </w:numPr>
      </w:pPr>
      <w:proofErr w:type="gramStart"/>
      <w:r>
        <w:t>декларативное</w:t>
      </w:r>
      <w:proofErr w:type="gramEnd"/>
      <w:r>
        <w:t xml:space="preserve"> </w:t>
      </w:r>
      <w:r w:rsidR="00F52E82">
        <w:t>описание</w:t>
      </w:r>
      <w:r>
        <w:t xml:space="preserve"> интерфейса</w:t>
      </w:r>
      <w:r w:rsidR="002E6333">
        <w:t xml:space="preserve"> </w:t>
      </w:r>
      <w:r w:rsidR="00F52E82">
        <w:t>с помощью привычных компонентов</w:t>
      </w:r>
      <w:r w:rsidR="00FC1095" w:rsidRPr="002E6333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Qt/C++.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import </w:t>
            </w:r>
            <w:proofErr w:type="spellStart"/>
            <w:r w:rsidRPr="007203BC">
              <w:rPr>
                <w:rFonts w:cs="Courier New"/>
                <w:sz w:val="20"/>
              </w:rPr>
              <w:t>QtQuick</w:t>
            </w:r>
            <w:proofErr w:type="spellEnd"/>
            <w:r w:rsidRPr="007203BC">
              <w:rPr>
                <w:rFonts w:cs="Courier New"/>
                <w:sz w:val="20"/>
              </w:rPr>
              <w:t xml:space="preserve"> 2.12</w:t>
            </w:r>
          </w:p>
          <w:p w:rsidR="007203BC" w:rsidRPr="007203BC" w:rsidRDefault="007203BC" w:rsidP="00FF0940">
            <w:pPr>
              <w:pStyle w:val="a6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 xml:space="preserve">import </w:t>
            </w:r>
            <w:proofErr w:type="spellStart"/>
            <w:r>
              <w:rPr>
                <w:rFonts w:cs="Courier New"/>
                <w:sz w:val="20"/>
              </w:rPr>
              <w:t>QtQuick.Window</w:t>
            </w:r>
            <w:proofErr w:type="spellEnd"/>
            <w:r>
              <w:rPr>
                <w:rFonts w:cs="Courier New"/>
                <w:sz w:val="20"/>
              </w:rPr>
              <w:t xml:space="preserve"> 2.12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title: </w:t>
            </w:r>
            <w:proofErr w:type="spellStart"/>
            <w:r w:rsidRPr="007203BC">
              <w:rPr>
                <w:rFonts w:cs="Courier New"/>
                <w:sz w:val="20"/>
              </w:rPr>
              <w:t>qsTr</w:t>
            </w:r>
            <w:proofErr w:type="spellEnd"/>
            <w:r w:rsidRPr="007203BC">
              <w:rPr>
                <w:rFonts w:cs="Courier New"/>
                <w:sz w:val="20"/>
              </w:rPr>
              <w:t>("Window app")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</w:t>
            </w:r>
            <w:proofErr w:type="spellStart"/>
            <w:r w:rsidRPr="007203BC">
              <w:rPr>
                <w:rFonts w:cs="Courier New"/>
                <w:sz w:val="20"/>
              </w:rPr>
              <w:t>anchors.centerIn</w:t>
            </w:r>
            <w:proofErr w:type="spellEnd"/>
            <w:r w:rsidRPr="007203BC">
              <w:rPr>
                <w:rFonts w:cs="Courier New"/>
                <w:sz w:val="20"/>
              </w:rPr>
              <w:t>: parent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}</w:t>
            </w:r>
          </w:p>
        </w:tc>
      </w:tr>
    </w:tbl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4787661" cy="3758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554" cy="37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1</w:t>
        </w:r>
      </w:fldSimple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описать графический интерфейс и</w:t>
      </w:r>
      <w:r w:rsidR="00757DF4">
        <w:t xml:space="preserve"> быстро</w:t>
      </w:r>
      <w:r>
        <w:t xml:space="preserve"> получить приложение.</w:t>
      </w:r>
      <w:r w:rsidR="00757DF4">
        <w:t xml:space="preserve"> К тому же написанный код является понятным и не должен вызывать затруднений в его понимании. </w:t>
      </w:r>
    </w:p>
    <w:p w:rsidR="00757DF4" w:rsidRDefault="00757DF4" w:rsidP="007B588A">
      <w:r>
        <w:t>Перейдём к рассмотрению</w:t>
      </w:r>
      <w:r w:rsidR="007B588A">
        <w:t xml:space="preserve"> </w:t>
      </w:r>
      <w:r>
        <w:t xml:space="preserve">того, </w:t>
      </w:r>
      <w:r w:rsidR="007B588A">
        <w:t xml:space="preserve">как работает </w:t>
      </w:r>
      <w:r w:rsidR="007B588A">
        <w:rPr>
          <w:lang w:val="en-US"/>
        </w:rPr>
        <w:t>QML</w:t>
      </w:r>
      <w:r w:rsidR="007B588A">
        <w:t xml:space="preserve">. Предварительно разработчик создаёт файл и пишет </w:t>
      </w:r>
      <w:r w:rsidR="007B588A">
        <w:rPr>
          <w:lang w:val="en-US"/>
        </w:rPr>
        <w:t>QML</w:t>
      </w:r>
      <w:r w:rsidR="007B588A">
        <w:t xml:space="preserve">-код, после чего он его сохраняет. </w:t>
      </w:r>
      <w:r>
        <w:t>Затем</w:t>
      </w:r>
      <w:r w:rsidR="007B588A">
        <w:t xml:space="preserve"> разработчик запускает компиляцию приложения и в работу включается </w:t>
      </w:r>
      <w:proofErr w:type="spellStart"/>
      <w:r w:rsidR="007B588A">
        <w:rPr>
          <w:lang w:val="en-US"/>
        </w:rPr>
        <w:t>QQmlEngine</w:t>
      </w:r>
      <w:proofErr w:type="spellEnd"/>
      <w:r w:rsidR="001B311A">
        <w:t>, к</w:t>
      </w:r>
      <w:r w:rsidR="007B588A">
        <w:t xml:space="preserve">оторый отвечает за создание всех описанных компонентов уже в виде С++ объектов, для последующей компиляции и запуска </w:t>
      </w:r>
      <w:r>
        <w:t>приложения.</w:t>
      </w:r>
    </w:p>
    <w:p w:rsidR="007B588A" w:rsidRPr="00285754" w:rsidRDefault="007B588A" w:rsidP="007B588A">
      <w:r>
        <w:t xml:space="preserve">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2</w:t>
        </w:r>
      </w:fldSimple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757DF4">
        <w:t>виртуальной машиной</w:t>
      </w:r>
      <w:r w:rsidR="000A6153">
        <w:t>.</w:t>
      </w:r>
    </w:p>
    <w:p w:rsidR="00D00A6F" w:rsidRDefault="000A6153" w:rsidP="00D73ED2">
      <w:r>
        <w:t>В результате создания С++ объектов, они запис</w:t>
      </w:r>
      <w:r w:rsidR="001B311A">
        <w:t>ываются в скомп</w:t>
      </w:r>
      <w:r w:rsidR="0083528A">
        <w:t xml:space="preserve">илированный файл, </w:t>
      </w:r>
      <w:r w:rsidR="001B311A">
        <w:t xml:space="preserve">после чего идёт </w:t>
      </w:r>
      <w:r w:rsidR="00757DF4">
        <w:t>происходит запуск приложения.</w:t>
      </w:r>
    </w:p>
    <w:p w:rsidR="00D00A6F" w:rsidRPr="00D00A6F" w:rsidRDefault="00D00A6F" w:rsidP="00D00A6F">
      <w:pPr>
        <w:pStyle w:val="2"/>
      </w:pPr>
      <w:bookmarkStart w:id="14" w:name="_Toc27596855"/>
      <w:r>
        <w:t xml:space="preserve">2 </w:t>
      </w:r>
      <w:r>
        <w:rPr>
          <w:lang w:val="en-US"/>
        </w:rPr>
        <w:t>GUI</w:t>
      </w:r>
      <w:r w:rsidRPr="00D00A6F">
        <w:t>-</w:t>
      </w:r>
      <w:r>
        <w:t xml:space="preserve">библиотека </w:t>
      </w:r>
      <w:proofErr w:type="spellStart"/>
      <w:r>
        <w:rPr>
          <w:lang w:val="en-US"/>
        </w:rPr>
        <w:t>Tkinter</w:t>
      </w:r>
      <w:bookmarkEnd w:id="14"/>
      <w:proofErr w:type="spellEnd"/>
    </w:p>
    <w:p w:rsidR="00D00A6F" w:rsidRPr="0032119A" w:rsidRDefault="00D00A6F" w:rsidP="00D00A6F"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–</w:t>
      </w:r>
      <w:r w:rsidRPr="0018031F">
        <w:t xml:space="preserve"> </w:t>
      </w:r>
      <w:r>
        <w:t xml:space="preserve">это библиотека для создания графического интерфейса </w:t>
      </w:r>
      <w:r w:rsidR="00757DF4">
        <w:t>на</w:t>
      </w:r>
      <w:r>
        <w:t xml:space="preserve"> язык</w:t>
      </w:r>
      <w:r w:rsidR="00757DF4">
        <w:t>е</w:t>
      </w:r>
      <w:r>
        <w:t xml:space="preserve"> </w:t>
      </w:r>
      <w:r>
        <w:rPr>
          <w:lang w:val="en-US"/>
        </w:rPr>
        <w:t>Python</w:t>
      </w:r>
      <w:r>
        <w:t>.</w:t>
      </w:r>
      <w:r w:rsidRPr="0032119A">
        <w:t xml:space="preserve"> </w:t>
      </w:r>
      <w:r>
        <w:t>Рассмотрим основные</w:t>
      </w:r>
      <w:r w:rsidR="00757DF4">
        <w:t xml:space="preserve"> её</w:t>
      </w:r>
      <w:r>
        <w:t xml:space="preserve"> достоинства и недостатки.</w:t>
      </w:r>
    </w:p>
    <w:p w:rsidR="00D00A6F" w:rsidRDefault="00D00A6F" w:rsidP="00D00A6F">
      <w:r>
        <w:t>К достоинствам</w:t>
      </w:r>
      <w:r w:rsidR="00757DF4">
        <w:t xml:space="preserve"> относятся</w:t>
      </w:r>
      <w:r>
        <w:t>: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кроссплатформенность</w:t>
      </w:r>
      <w:proofErr w:type="gramEnd"/>
      <w:r w:rsidR="00757DF4">
        <w:rPr>
          <w:lang w:val="en-US"/>
        </w:rPr>
        <w:t>;</w:t>
      </w:r>
    </w:p>
    <w:p w:rsidR="00D00A6F" w:rsidRPr="00B65F36" w:rsidRDefault="00D00A6F" w:rsidP="00D00A6F">
      <w:pPr>
        <w:pStyle w:val="ad"/>
        <w:numPr>
          <w:ilvl w:val="0"/>
          <w:numId w:val="35"/>
        </w:numPr>
      </w:pPr>
      <w:proofErr w:type="gramStart"/>
      <w:r>
        <w:t>является</w:t>
      </w:r>
      <w:proofErr w:type="gramEnd"/>
      <w:r>
        <w:t xml:space="preserve"> частью стандартной библиотеки </w:t>
      </w:r>
      <w:r>
        <w:rPr>
          <w:lang w:val="en-US"/>
        </w:rPr>
        <w:t>Python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позволяет</w:t>
      </w:r>
      <w:proofErr w:type="gramEnd"/>
      <w:r>
        <w:t xml:space="preserve"> создавать исполняемые приложения</w:t>
      </w:r>
      <w:r>
        <w:rPr>
          <w:lang w:val="en-US"/>
        </w:rPr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отсутствие</w:t>
      </w:r>
      <w:proofErr w:type="gramEnd"/>
      <w:r>
        <w:t xml:space="preserve"> зависимостей с </w:t>
      </w:r>
      <w:r w:rsidR="00757DF4">
        <w:t xml:space="preserve">посторонними </w:t>
      </w:r>
      <w:r>
        <w:t>библиотеками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просто</w:t>
      </w:r>
      <w:r w:rsidR="00757DF4">
        <w:t>е</w:t>
      </w:r>
      <w:proofErr w:type="gramEnd"/>
      <w:r>
        <w:t xml:space="preserve"> </w:t>
      </w:r>
      <w:r>
        <w:rPr>
          <w:lang w:val="en-US"/>
        </w:rPr>
        <w:t>API</w:t>
      </w:r>
      <w:r w:rsidR="00757DF4">
        <w:t xml:space="preserve"> для создания интерфейса</w:t>
      </w:r>
      <w:r>
        <w:t xml:space="preserve">.  </w:t>
      </w:r>
    </w:p>
    <w:p w:rsidR="00D00A6F" w:rsidRDefault="00D00A6F" w:rsidP="00D00A6F">
      <w:r>
        <w:t>К недостаткам относятся:</w:t>
      </w:r>
    </w:p>
    <w:p w:rsidR="00D00A6F" w:rsidRDefault="00D00A6F" w:rsidP="00D00A6F">
      <w:pPr>
        <w:pStyle w:val="ad"/>
        <w:numPr>
          <w:ilvl w:val="0"/>
          <w:numId w:val="34"/>
        </w:numPr>
      </w:pPr>
      <w:proofErr w:type="gramStart"/>
      <w:r>
        <w:lastRenderedPageBreak/>
        <w:t>отсутствие</w:t>
      </w:r>
      <w:proofErr w:type="gramEnd"/>
      <w:r>
        <w:t xml:space="preserve"> дизайнера форм</w:t>
      </w:r>
      <w:r w:rsidRPr="00B65F36">
        <w:t>;</w:t>
      </w:r>
    </w:p>
    <w:p w:rsidR="00D00A6F" w:rsidRPr="00436A0D" w:rsidRDefault="00D00A6F" w:rsidP="00D00A6F">
      <w:pPr>
        <w:pStyle w:val="ad"/>
        <w:numPr>
          <w:ilvl w:val="0"/>
          <w:numId w:val="34"/>
        </w:numPr>
      </w:pPr>
      <w:proofErr w:type="gramStart"/>
      <w:r>
        <w:t>отсутствие</w:t>
      </w:r>
      <w:proofErr w:type="gramEnd"/>
      <w:r w:rsidR="008B075E" w:rsidRPr="008B075E">
        <w:t xml:space="preserve"> </w:t>
      </w:r>
      <w:r w:rsidR="008B075E">
        <w:t>различных компонентов</w:t>
      </w:r>
      <w:r>
        <w:t>, например вкладок.</w:t>
      </w:r>
    </w:p>
    <w:p w:rsidR="00D00A6F" w:rsidRDefault="00D00A6F" w:rsidP="00D00A6F">
      <w:pPr>
        <w:pStyle w:val="2"/>
      </w:pPr>
      <w:bookmarkStart w:id="15" w:name="_Toc27596856"/>
      <w:r>
        <w:t>2.1 Пример графического интерфейса</w:t>
      </w:r>
      <w:bookmarkEnd w:id="15"/>
    </w:p>
    <w:p w:rsidR="00D00A6F" w:rsidRDefault="00D00A6F" w:rsidP="00D00A6F">
      <w:r>
        <w:t xml:space="preserve">Рассмотрим пример кода, написанный с помощью </w:t>
      </w:r>
      <w:proofErr w:type="spellStart"/>
      <w:r>
        <w:rPr>
          <w:lang w:val="en-US"/>
        </w:rPr>
        <w:t>Tkinter</w:t>
      </w:r>
      <w:proofErr w:type="spellEnd"/>
      <w:r w:rsidR="00757DF4">
        <w:t xml:space="preserve"> для того </w:t>
      </w:r>
      <w:r w:rsidRPr="000D4DAA">
        <w:t xml:space="preserve">чтобы понять, каким образом создаётся </w:t>
      </w:r>
      <w:r>
        <w:t xml:space="preserve">графический интерфейс (Таблица </w:t>
      </w:r>
      <w:r w:rsidR="00D73ED2">
        <w:t>2</w:t>
      </w:r>
      <w:r>
        <w:t>).</w:t>
      </w:r>
    </w:p>
    <w:p w:rsidR="00D00A6F" w:rsidRPr="000D4DAA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2</w:t>
        </w:r>
      </w:fldSimple>
      <w:r>
        <w:t xml:space="preserve"> – Пример кода на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A6F" w:rsidRPr="00B126B5" w:rsidTr="00B95F99">
        <w:tc>
          <w:tcPr>
            <w:tcW w:w="9345" w:type="dxa"/>
          </w:tcPr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from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Tkinter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import *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__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init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__(self, master):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fg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="red",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frame.quit</w:t>
            </w:r>
            <w:proofErr w:type="spellEnd"/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Button(frame, text="Hello",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(self):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9F4B54">
              <w:rPr>
                <w:rFonts w:ascii="Courier New" w:hAnsi="Courier New" w:cs="Courier New"/>
                <w:sz w:val="20"/>
                <w:lang w:val="en-US"/>
              </w:rPr>
              <w:t>print</w:t>
            </w:r>
            <w:proofErr w:type="gram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"hi there, everyone!"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root =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</w:tc>
      </w:tr>
    </w:tbl>
    <w:p w:rsidR="00D00A6F" w:rsidRPr="0032119A" w:rsidRDefault="00D00A6F" w:rsidP="00D00A6F">
      <w:pPr>
        <w:rPr>
          <w:lang w:val="en-US"/>
        </w:rPr>
      </w:pPr>
    </w:p>
    <w:p w:rsidR="00D00A6F" w:rsidRDefault="00D00A6F" w:rsidP="00D00A6F">
      <w:r>
        <w:t xml:space="preserve">При запуске мы увидим окно, изображённое на рисунке </w:t>
      </w:r>
      <w:r w:rsidR="00D73ED2">
        <w:t>3</w:t>
      </w:r>
      <w:r>
        <w:t>.</w:t>
      </w:r>
    </w:p>
    <w:p w:rsidR="00D00A6F" w:rsidRDefault="00D00A6F" w:rsidP="00D00A6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AA5926" wp14:editId="102ADAF4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6F" w:rsidRDefault="00D00A6F" w:rsidP="00D00A6F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3</w:t>
        </w:r>
      </w:fldSimple>
      <w:r>
        <w:t xml:space="preserve"> – Пример приложения на </w:t>
      </w:r>
      <w:proofErr w:type="spellStart"/>
      <w:r>
        <w:rPr>
          <w:lang w:val="en-US"/>
        </w:rPr>
        <w:t>Tkinter</w:t>
      </w:r>
      <w:proofErr w:type="spellEnd"/>
      <w:r w:rsidRPr="00D83C53">
        <w:t xml:space="preserve"> </w:t>
      </w:r>
    </w:p>
    <w:p w:rsidR="00D00A6F" w:rsidRDefault="00D00A6F" w:rsidP="00D00A6F">
      <w:r>
        <w:t>Проанализировав структуру кода можно выделить определённу</w:t>
      </w:r>
      <w:r w:rsidR="008B075E">
        <w:t xml:space="preserve">ю последовательность действий при </w:t>
      </w:r>
      <w:r>
        <w:t>создании</w:t>
      </w:r>
      <w:r w:rsidR="008B075E">
        <w:t xml:space="preserve"> графического интерфейса</w:t>
      </w:r>
      <w:r>
        <w:t>:</w:t>
      </w:r>
    </w:p>
    <w:p w:rsidR="00D00A6F" w:rsidRDefault="00D00A6F" w:rsidP="00D00A6F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главного компонента</w:t>
      </w:r>
      <w:r w:rsidR="008B075E">
        <w:t xml:space="preserve"> формы</w:t>
      </w:r>
      <w:r>
        <w:t xml:space="preserve"> (</w:t>
      </w:r>
      <w:r>
        <w:rPr>
          <w:lang w:val="en-US"/>
        </w:rPr>
        <w:t>root</w:t>
      </w:r>
      <w:r w:rsidRPr="008B075E">
        <w:t>);</w:t>
      </w:r>
    </w:p>
    <w:p w:rsidR="00D00A6F" w:rsidRDefault="00D00A6F" w:rsidP="00D00A6F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дочернего/</w:t>
      </w:r>
      <w:r w:rsidR="008B075E">
        <w:t xml:space="preserve">дочерних компонента/компонентов </w:t>
      </w:r>
      <w:r>
        <w:t>(</w:t>
      </w:r>
      <w:r>
        <w:rPr>
          <w:lang w:val="en-US"/>
        </w:rPr>
        <w:t>frame</w:t>
      </w:r>
      <w:r>
        <w:t>,</w:t>
      </w:r>
      <w:r w:rsidRPr="00DA4745">
        <w:t xml:space="preserve"> </w:t>
      </w:r>
      <w:r>
        <w:rPr>
          <w:lang w:val="en-US"/>
        </w:rPr>
        <w:t>button</w:t>
      </w:r>
      <w:r w:rsidRPr="00DA4745">
        <w:t>)</w:t>
      </w:r>
      <w:r w:rsidRPr="00D83C53">
        <w:t>;</w:t>
      </w:r>
    </w:p>
    <w:p w:rsidR="00D00A6F" w:rsidRDefault="008B075E" w:rsidP="00D00A6F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свойств компонентам</w:t>
      </w:r>
      <w:r w:rsidR="00D00A6F">
        <w:rPr>
          <w:lang w:val="en-US"/>
        </w:rPr>
        <w:t>;</w:t>
      </w:r>
    </w:p>
    <w:p w:rsidR="00D00A6F" w:rsidRDefault="00D00A6F" w:rsidP="002A07BE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способа размещения.</w:t>
      </w:r>
    </w:p>
    <w:p w:rsidR="00D00A6F" w:rsidRDefault="002A07BE" w:rsidP="002A07BE">
      <w:r>
        <w:lastRenderedPageBreak/>
        <w:t>Приведённая п</w:t>
      </w:r>
      <w:r w:rsidR="00757DF4">
        <w:t>оследовательность одновременно</w:t>
      </w:r>
      <w:r>
        <w:t xml:space="preserve"> отображает </w:t>
      </w:r>
      <w:r w:rsidR="00757DF4">
        <w:t xml:space="preserve">и </w:t>
      </w:r>
      <w:r>
        <w:t>структуру приложения</w:t>
      </w:r>
      <w:r w:rsidR="00757DF4">
        <w:t>. Данную структуру необходимо учесть при проектирование генератора и получении целевого кода</w:t>
      </w:r>
      <w:r>
        <w:t>.</w:t>
      </w:r>
    </w:p>
    <w:p w:rsidR="00D00A6F" w:rsidRDefault="00D00A6F" w:rsidP="00D00A6F">
      <w:pPr>
        <w:pStyle w:val="2"/>
      </w:pPr>
      <w:bookmarkStart w:id="16" w:name="_Toc27596857"/>
      <w:r>
        <w:t>2.2 Описание компонентов</w:t>
      </w:r>
      <w:bookmarkEnd w:id="16"/>
    </w:p>
    <w:p w:rsidR="00D00A6F" w:rsidRDefault="00D00A6F" w:rsidP="00D00A6F">
      <w:proofErr w:type="spellStart"/>
      <w:r>
        <w:rPr>
          <w:lang w:val="en-US"/>
        </w:rPr>
        <w:t>Tkinter</w:t>
      </w:r>
      <w:proofErr w:type="spellEnd"/>
      <w:r w:rsidRPr="00E42233">
        <w:t xml:space="preserve"> </w:t>
      </w:r>
      <w:r w:rsidR="002A07BE">
        <w:t>включает в себя стандартный набор компонентов для создания графического интерфейса</w:t>
      </w:r>
      <w:r>
        <w:t>.</w:t>
      </w:r>
      <w:r w:rsidR="002A07BE">
        <w:t xml:space="preserve"> Их описание приведено в таблице</w:t>
      </w:r>
      <w:r>
        <w:t xml:space="preserve"> </w:t>
      </w:r>
      <w:r w:rsidR="002A07BE">
        <w:t>3.</w:t>
      </w:r>
    </w:p>
    <w:p w:rsidR="00D00A6F" w:rsidRPr="006E4F02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3</w:t>
        </w:r>
      </w:fldSimple>
      <w:r>
        <w:t xml:space="preserve"> – Описание компонентов в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00A6F" w:rsidRPr="00D72183" w:rsidTr="00B95F99">
        <w:tc>
          <w:tcPr>
            <w:tcW w:w="2830" w:type="dxa"/>
            <w:shd w:val="clear" w:color="auto" w:fill="D9D9D9" w:themeFill="background1" w:themeFillShade="D9"/>
          </w:tcPr>
          <w:p w:rsidR="00D00A6F" w:rsidRPr="00D72183" w:rsidRDefault="00D00A6F" w:rsidP="00B95F99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00A6F" w:rsidRPr="00D72183" w:rsidRDefault="00D00A6F" w:rsidP="00B95F99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00A6F" w:rsidTr="00B95F99">
        <w:tc>
          <w:tcPr>
            <w:tcW w:w="2830" w:type="dxa"/>
          </w:tcPr>
          <w:p w:rsidR="00D00A6F" w:rsidRPr="00D72183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Кнопка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Checkbutton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Флажок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Однострочное поле ввода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proofErr w:type="spellStart"/>
            <w:r>
              <w:t>Виджет</w:t>
            </w:r>
            <w:proofErr w:type="spellEnd"/>
            <w:r>
              <w:t xml:space="preserve"> для группировки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Текстовая надпись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Список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Radiobutton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Радиокнопка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Spinbox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Выпадающий список со значениями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Многострочный текст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00A6F" w:rsidRDefault="00D00A6F" w:rsidP="00D73ED2">
      <w:pPr>
        <w:ind w:firstLine="0"/>
      </w:pPr>
    </w:p>
    <w:p w:rsidR="00D00A6F" w:rsidRDefault="008E7199" w:rsidP="00D00A6F">
      <w:pPr>
        <w:pStyle w:val="2"/>
      </w:pPr>
      <w:bookmarkStart w:id="17" w:name="_Toc27596858"/>
      <w:r>
        <w:t>2</w:t>
      </w:r>
      <w:r w:rsidR="00D00A6F">
        <w:t>.3 Менеджеры размещения компонентов</w:t>
      </w:r>
      <w:bookmarkEnd w:id="17"/>
    </w:p>
    <w:p w:rsidR="00D73ED2" w:rsidRDefault="00D73ED2" w:rsidP="00D00A6F">
      <w:r>
        <w:t>Главным образом стоит рассмотреть менеджеры размещения компонентов</w:t>
      </w:r>
      <w:r w:rsidR="00757DF4">
        <w:t>.</w:t>
      </w:r>
      <w:r w:rsidR="00D00A6F">
        <w:t xml:space="preserve"> </w:t>
      </w:r>
      <w:r w:rsidR="00757DF4">
        <w:t xml:space="preserve">И учесть их возможности при </w:t>
      </w:r>
      <w:r w:rsidR="001768D0">
        <w:t>создании синтаксиса языка.</w:t>
      </w:r>
    </w:p>
    <w:p w:rsidR="00D00A6F" w:rsidRDefault="00D00A6F" w:rsidP="00D00A6F">
      <w:r>
        <w:t xml:space="preserve">В </w:t>
      </w:r>
      <w:proofErr w:type="spellStart"/>
      <w:r>
        <w:rPr>
          <w:lang w:val="en-US"/>
        </w:rPr>
        <w:t>Tkinter</w:t>
      </w:r>
      <w:proofErr w:type="spellEnd"/>
      <w:r w:rsidRPr="00C313BB">
        <w:t xml:space="preserve"> </w:t>
      </w:r>
      <w:r w:rsidR="00491B74">
        <w:t xml:space="preserve">имеются следующие менеджеры </w:t>
      </w:r>
      <w:r>
        <w:t>для размещения: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>
        <w:rPr>
          <w:lang w:val="en-US"/>
        </w:rPr>
        <w:t>geometry</w:t>
      </w:r>
      <w:r w:rsidRPr="00B52DBD">
        <w:t xml:space="preserve"> </w:t>
      </w:r>
      <w:r>
        <w:rPr>
          <w:lang w:val="en-US"/>
        </w:rPr>
        <w:t>manager;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Pack geometry manager;</w:t>
      </w:r>
    </w:p>
    <w:p w:rsidR="00D00A6F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Place geometry manager</w:t>
      </w:r>
      <w:r>
        <w:t>.</w:t>
      </w:r>
    </w:p>
    <w:p w:rsidR="00D00A6F" w:rsidRDefault="00D73ED2" w:rsidP="00D00A6F">
      <w:r>
        <w:t xml:space="preserve">Их особенностью является то, что </w:t>
      </w:r>
      <w:r w:rsidR="00904AE5">
        <w:t>они вызываются одноимённым методом и получают определённые</w:t>
      </w:r>
      <w:r w:rsidR="00D27FF3">
        <w:t xml:space="preserve"> параметры</w:t>
      </w:r>
      <w:r w:rsidR="00904AE5">
        <w:t xml:space="preserve">, отвечающие за </w:t>
      </w:r>
      <w:r w:rsidR="00D27FF3">
        <w:t>размещение на компонента на форме</w:t>
      </w:r>
      <w:r w:rsidR="00904AE5">
        <w:t>.</w:t>
      </w:r>
    </w:p>
    <w:p w:rsidR="00D00A6F" w:rsidRPr="0036294F" w:rsidRDefault="008E7199" w:rsidP="00D00A6F">
      <w:pPr>
        <w:pStyle w:val="2"/>
      </w:pPr>
      <w:bookmarkStart w:id="18" w:name="_Toc27343782"/>
      <w:bookmarkStart w:id="19" w:name="_Toc27596859"/>
      <w:r>
        <w:t>2</w:t>
      </w:r>
      <w:r w:rsidR="00D00A6F">
        <w:t xml:space="preserve">.3.1 </w:t>
      </w:r>
      <w:r w:rsidR="00D00A6F">
        <w:rPr>
          <w:lang w:val="en-US"/>
        </w:rPr>
        <w:t>Grid</w:t>
      </w:r>
      <w:r w:rsidR="00D00A6F" w:rsidRPr="0036294F">
        <w:t xml:space="preserve"> </w:t>
      </w:r>
      <w:r w:rsidR="00D00A6F">
        <w:rPr>
          <w:lang w:val="en-US"/>
        </w:rPr>
        <w:t>geometry</w:t>
      </w:r>
      <w:r w:rsidR="00D00A6F" w:rsidRPr="0036294F">
        <w:t xml:space="preserve"> </w:t>
      </w:r>
      <w:r w:rsidR="00D00A6F">
        <w:rPr>
          <w:lang w:val="en-US"/>
        </w:rPr>
        <w:t>manager</w:t>
      </w:r>
      <w:bookmarkEnd w:id="18"/>
      <w:bookmarkEnd w:id="19"/>
    </w:p>
    <w:p w:rsidR="00D00A6F" w:rsidRDefault="00D00A6F" w:rsidP="00D27FF3">
      <w:r>
        <w:t xml:space="preserve">Менеджер, используемый для размещения </w:t>
      </w:r>
      <w:r w:rsidR="00D27FF3">
        <w:t>компонентов</w:t>
      </w:r>
      <w:r>
        <w:t xml:space="preserve"> </w:t>
      </w:r>
      <w:r w:rsidR="00E1499E">
        <w:t xml:space="preserve">на </w:t>
      </w:r>
      <w:r>
        <w:t>сетке</w:t>
      </w:r>
      <w:r w:rsidR="00E1499E">
        <w:t xml:space="preserve"> формы</w:t>
      </w:r>
      <w:r>
        <w:t>.</w:t>
      </w:r>
      <w:r w:rsidR="00D27FF3">
        <w:t xml:space="preserve"> </w:t>
      </w:r>
      <w:r>
        <w:t xml:space="preserve">Для расположения элемента используется метод </w:t>
      </w:r>
      <w:r>
        <w:rPr>
          <w:lang w:val="en-US"/>
        </w:rPr>
        <w:t>grid</w:t>
      </w:r>
      <w:r>
        <w:t>, вызываемый у любого</w:t>
      </w:r>
      <w:r w:rsidR="00E1499E">
        <w:t xml:space="preserve"> </w:t>
      </w:r>
      <w:r w:rsidR="00E1499E">
        <w:lastRenderedPageBreak/>
        <w:t>компонента</w:t>
      </w:r>
      <w:r>
        <w:t xml:space="preserve">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</w:t>
      </w:r>
      <w:r w:rsidR="00D27FF3">
        <w:t>перечислены в таблице 4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4</w:t>
        </w:r>
      </w:fldSimple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Строка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Колонка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rowspan</w:t>
            </w:r>
            <w:proofErr w:type="spellEnd"/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Объединяет указанное кол-во строк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colspan</w:t>
            </w:r>
            <w:proofErr w:type="spellEnd"/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D00A6F" w:rsidRPr="004F797C" w:rsidTr="00F44CB9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Default="00F44CB9" w:rsidP="00F44CB9">
            <w:pPr>
              <w:pStyle w:val="a3"/>
            </w:pPr>
            <w:r>
              <w:t>Родительский компонент</w:t>
            </w:r>
          </w:p>
        </w:tc>
      </w:tr>
    </w:tbl>
    <w:p w:rsidR="00D00A6F" w:rsidRPr="00DA4745" w:rsidRDefault="00D00A6F" w:rsidP="00D00A6F">
      <w:pPr>
        <w:ind w:firstLine="0"/>
      </w:pPr>
    </w:p>
    <w:p w:rsidR="00D00A6F" w:rsidRPr="009946FB" w:rsidRDefault="008E7199" w:rsidP="00D00A6F">
      <w:pPr>
        <w:pStyle w:val="2"/>
      </w:pPr>
      <w:bookmarkStart w:id="20" w:name="_Toc27343783"/>
      <w:bookmarkStart w:id="21" w:name="_Toc27596860"/>
      <w:r>
        <w:t>2</w:t>
      </w:r>
      <w:r w:rsidR="00D00A6F" w:rsidRPr="009946FB">
        <w:t xml:space="preserve">.3.2 </w:t>
      </w:r>
      <w:r w:rsidR="00D00A6F">
        <w:rPr>
          <w:lang w:val="en-US"/>
        </w:rPr>
        <w:t>Pack</w:t>
      </w:r>
      <w:r w:rsidR="00D00A6F" w:rsidRPr="009946FB">
        <w:t xml:space="preserve"> </w:t>
      </w:r>
      <w:r w:rsidR="00D00A6F">
        <w:rPr>
          <w:lang w:val="en-US"/>
        </w:rPr>
        <w:t>geometry</w:t>
      </w:r>
      <w:r w:rsidR="00D00A6F" w:rsidRPr="009946FB">
        <w:t xml:space="preserve"> </w:t>
      </w:r>
      <w:r w:rsidR="00D00A6F">
        <w:rPr>
          <w:lang w:val="en-US"/>
        </w:rPr>
        <w:t>manager</w:t>
      </w:r>
      <w:bookmarkEnd w:id="20"/>
      <w:bookmarkEnd w:id="21"/>
    </w:p>
    <w:p w:rsidR="00D00A6F" w:rsidRDefault="00D00A6F" w:rsidP="00D00A6F">
      <w:r>
        <w:t>Менеджер, используемый по умолчанию для размещения</w:t>
      </w:r>
      <w:r w:rsidR="00E1499E">
        <w:t xml:space="preserve"> компонентов</w:t>
      </w:r>
      <w:r>
        <w:t>.</w:t>
      </w:r>
    </w:p>
    <w:p w:rsidR="00D00A6F" w:rsidRPr="000D40EB" w:rsidRDefault="00D00A6F" w:rsidP="00D00A6F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указывается сторона, </w:t>
      </w:r>
      <w:r w:rsidR="00E1499E">
        <w:t xml:space="preserve">к </w:t>
      </w:r>
      <w:r>
        <w:t xml:space="preserve">которой будет </w:t>
      </w:r>
      <w:r w:rsidR="00E1499E">
        <w:t>примыкать компонент</w:t>
      </w:r>
      <w:r>
        <w:t xml:space="preserve">. Аргументы метода </w:t>
      </w:r>
      <w:r>
        <w:rPr>
          <w:lang w:val="en-US"/>
        </w:rPr>
        <w:t>pack</w:t>
      </w:r>
      <w:r>
        <w:t xml:space="preserve"> перечислены в таблице </w:t>
      </w:r>
      <w:r w:rsidR="008B6978">
        <w:t>5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5</w:t>
        </w:r>
      </w:fldSimple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167422" w:rsidRDefault="00D00A6F" w:rsidP="00B95F99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649" w:type="dxa"/>
          </w:tcPr>
          <w:p w:rsidR="00D00A6F" w:rsidRPr="004F797C" w:rsidRDefault="00D00A6F" w:rsidP="00F44CB9">
            <w:pPr>
              <w:pStyle w:val="a3"/>
            </w:pPr>
            <w:r>
              <w:t xml:space="preserve">Расположение </w:t>
            </w:r>
            <w:r w:rsidR="00F44CB9">
              <w:t>по краю формы</w:t>
            </w:r>
            <w:r>
              <w:t xml:space="preserve">, принимает значения: </w:t>
            </w:r>
            <w:r>
              <w:rPr>
                <w:lang w:val="en-US"/>
              </w:rPr>
              <w:t>LEFT</w:t>
            </w:r>
            <w:r w:rsidRPr="004F797C">
              <w:t xml:space="preserve">, </w:t>
            </w:r>
            <w:r>
              <w:rPr>
                <w:lang w:val="en-US"/>
              </w:rPr>
              <w:t>RIGHT</w:t>
            </w:r>
            <w:r w:rsidRPr="004F797C">
              <w:t xml:space="preserve">, </w:t>
            </w:r>
            <w:r>
              <w:rPr>
                <w:lang w:val="en-US"/>
              </w:rPr>
              <w:t>TOP</w:t>
            </w:r>
            <w:r w:rsidRPr="004F797C">
              <w:t xml:space="preserve">, </w:t>
            </w:r>
            <w:r>
              <w:rPr>
                <w:lang w:val="en-US"/>
              </w:rPr>
              <w:t>BOTTOM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Заполнение по </w:t>
            </w:r>
            <w:r w:rsidR="00F44CB9">
              <w:t xml:space="preserve">указанному </w:t>
            </w:r>
            <w:r>
              <w:t xml:space="preserve">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649" w:type="dxa"/>
          </w:tcPr>
          <w:p w:rsidR="00D00A6F" w:rsidRPr="00167422" w:rsidRDefault="00D00A6F" w:rsidP="00B95F99">
            <w:pPr>
              <w:pStyle w:val="a3"/>
            </w:pPr>
            <w:r>
              <w:t xml:space="preserve">Свойство позволяющее включить заполнение </w:t>
            </w:r>
            <w:proofErr w:type="spellStart"/>
            <w:r>
              <w:t>виджета</w:t>
            </w:r>
            <w:proofErr w:type="spellEnd"/>
            <w:r>
              <w:t xml:space="preserve">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00A6F" w:rsidRPr="009946FB" w:rsidRDefault="00D00A6F" w:rsidP="00D00A6F">
      <w:pPr>
        <w:ind w:firstLine="0"/>
      </w:pPr>
    </w:p>
    <w:p w:rsidR="00D00A6F" w:rsidRPr="00167422" w:rsidRDefault="008E7199" w:rsidP="00D00A6F">
      <w:pPr>
        <w:pStyle w:val="2"/>
      </w:pPr>
      <w:bookmarkStart w:id="22" w:name="_Toc27343784"/>
      <w:bookmarkStart w:id="23" w:name="_Toc27596861"/>
      <w:r>
        <w:t>2</w:t>
      </w:r>
      <w:r w:rsidR="00D00A6F" w:rsidRPr="00F625FC">
        <w:t>.3.</w:t>
      </w:r>
      <w:r w:rsidR="00D00A6F" w:rsidRPr="00167422">
        <w:t xml:space="preserve">3 </w:t>
      </w:r>
      <w:r w:rsidR="00D00A6F">
        <w:rPr>
          <w:lang w:val="en-US"/>
        </w:rPr>
        <w:t>Place</w:t>
      </w:r>
      <w:r w:rsidR="00D00A6F" w:rsidRPr="00167422">
        <w:t xml:space="preserve"> </w:t>
      </w:r>
      <w:r w:rsidR="00D00A6F">
        <w:rPr>
          <w:lang w:val="en-US"/>
        </w:rPr>
        <w:t>geometry</w:t>
      </w:r>
      <w:r w:rsidR="00D00A6F" w:rsidRPr="00167422">
        <w:t xml:space="preserve"> </w:t>
      </w:r>
      <w:r w:rsidR="00D00A6F">
        <w:rPr>
          <w:lang w:val="en-US"/>
        </w:rPr>
        <w:t>manager</w:t>
      </w:r>
      <w:bookmarkEnd w:id="22"/>
      <w:bookmarkEnd w:id="23"/>
    </w:p>
    <w:p w:rsidR="00E1499E" w:rsidRDefault="00D00A6F" w:rsidP="00D00A6F">
      <w:r>
        <w:t xml:space="preserve">Менеджер, используемый для размещения </w:t>
      </w:r>
      <w:r w:rsidR="00E1499E">
        <w:t>компонентов с помощью явного указания его положения и размеров.</w:t>
      </w:r>
    </w:p>
    <w:p w:rsidR="00D00A6F" w:rsidRPr="000D40EB" w:rsidRDefault="00D00A6F" w:rsidP="00D00A6F">
      <w:r>
        <w:lastRenderedPageBreak/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указываются координаты. Аргументы метода </w:t>
      </w:r>
      <w:r>
        <w:rPr>
          <w:lang w:val="en-US"/>
        </w:rPr>
        <w:t>place</w:t>
      </w:r>
      <w:r w:rsidRPr="004F797C">
        <w:t xml:space="preserve"> </w:t>
      </w:r>
      <w:r w:rsidR="00B63296">
        <w:t>перечислены в таблице 6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6</w:t>
        </w:r>
      </w:fldSimple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3A5DA8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167422" w:rsidRDefault="00D00A6F" w:rsidP="00B95F99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3A5DA8" w:rsidP="00B95F99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49" w:type="dxa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649" w:type="dxa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Ширина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Высота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Pr="00327671" w:rsidRDefault="003A5DA8" w:rsidP="00B95F99">
            <w:pPr>
              <w:pStyle w:val="a3"/>
              <w:rPr>
                <w:lang w:val="en-US"/>
              </w:rPr>
            </w:pPr>
            <w:r>
              <w:t xml:space="preserve">Родительский </w:t>
            </w:r>
            <w:proofErr w:type="spellStart"/>
            <w:r>
              <w:t>виджет</w:t>
            </w:r>
            <w:proofErr w:type="spellEnd"/>
          </w:p>
        </w:tc>
      </w:tr>
    </w:tbl>
    <w:p w:rsidR="00D00A6F" w:rsidRDefault="00D00A6F" w:rsidP="007F70CD">
      <w:pPr>
        <w:ind w:firstLine="0"/>
      </w:pPr>
    </w:p>
    <w:p w:rsidR="00CD3443" w:rsidRPr="008D0842" w:rsidRDefault="00D00A6F" w:rsidP="00E77E22">
      <w:pPr>
        <w:pStyle w:val="2"/>
      </w:pPr>
      <w:bookmarkStart w:id="24" w:name="_Toc27596862"/>
      <w:r>
        <w:t>3</w:t>
      </w:r>
      <w:r w:rsidR="00986EBF">
        <w:t xml:space="preserve"> Декларативный</w:t>
      </w:r>
      <w:r w:rsidR="008D0842">
        <w:t xml:space="preserve"> </w:t>
      </w:r>
      <w:r w:rsidR="00E9092E">
        <w:t>язык</w:t>
      </w:r>
      <w:r w:rsidR="00986EBF">
        <w:t xml:space="preserve"> описания графического интерфейса</w:t>
      </w:r>
      <w:bookmarkEnd w:id="24"/>
    </w:p>
    <w:p w:rsidR="00CF2CAC" w:rsidRPr="003E19B5" w:rsidRDefault="0083528A" w:rsidP="00CF2CAC">
      <w:r>
        <w:t>Создание</w:t>
      </w:r>
      <w:r w:rsidR="00DC1EFF">
        <w:t xml:space="preserve"> декларативного</w:t>
      </w:r>
      <w:r>
        <w:t xml:space="preserve"> </w:t>
      </w:r>
      <w:r w:rsidR="00DC1EFF">
        <w:t xml:space="preserve">языка включает </w:t>
      </w:r>
      <w:r w:rsidR="00CF2CAC">
        <w:t>в себя следующие</w:t>
      </w:r>
      <w:r>
        <w:t xml:space="preserve"> этапы</w:t>
      </w:r>
      <w:r w:rsidR="00CF2CAC">
        <w:t>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7C64A9" w:rsidP="00040383">
      <w:pPr>
        <w:pStyle w:val="2"/>
      </w:pPr>
      <w:bookmarkStart w:id="25" w:name="_Toc27596863"/>
      <w:r>
        <w:t>3</w:t>
      </w:r>
      <w:r w:rsidR="00040383">
        <w:t xml:space="preserve">.1 </w:t>
      </w:r>
      <w:r w:rsidR="00ED30F9">
        <w:t>С</w:t>
      </w:r>
      <w:r w:rsidR="00040383">
        <w:t>интаксис</w:t>
      </w:r>
      <w:bookmarkEnd w:id="25"/>
      <w:r w:rsidR="00ED30F9">
        <w:t xml:space="preserve"> языка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>Описание</w:t>
      </w:r>
      <w:r w:rsidR="004B7CC8">
        <w:t xml:space="preserve"> интерфейса</w:t>
      </w:r>
      <w:r>
        <w:t xml:space="preserve"> начинается с </w:t>
      </w:r>
      <w:r w:rsidR="004B7CC8">
        <w:t>главного оконного компонента. При этом название каждого из компонентов начинается с заглавной буквы</w:t>
      </w:r>
      <w:r>
        <w:t xml:space="preserve">. После чего описываются свойства и вложенные компоненты. </w:t>
      </w:r>
    </w:p>
    <w:p w:rsidR="00762CA9" w:rsidRDefault="009F3A2E" w:rsidP="00762CA9">
      <w:r>
        <w:t>Для наглядности приведём пример кода</w:t>
      </w:r>
      <w:r w:rsidR="004B7CC8">
        <w:t xml:space="preserve"> в таблице </w:t>
      </w:r>
      <w:r w:rsidR="008B6978">
        <w:t>7.</w:t>
      </w:r>
      <w:r w:rsidR="00762CA9">
        <w:t xml:space="preserve"> В нём описывается компонент </w:t>
      </w:r>
      <w:r w:rsidR="00762CA9">
        <w:rPr>
          <w:lang w:val="en-US"/>
        </w:rPr>
        <w:t>Window</w:t>
      </w:r>
      <w:r w:rsidR="00762CA9">
        <w:t>, который является основным окном приложения, и указание его свойств:</w:t>
      </w:r>
    </w:p>
    <w:p w:rsidR="00762CA9" w:rsidRPr="009F3A2E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762CA9" w:rsidRPr="009F3A2E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762CA9" w:rsidRPr="00762CA9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762CA9" w:rsidRPr="00762CA9" w:rsidRDefault="00762CA9" w:rsidP="00762CA9">
      <w:r>
        <w:lastRenderedPageBreak/>
        <w:t xml:space="preserve">После чего, внутри описывается компонент </w:t>
      </w:r>
      <w:r w:rsidRPr="00762CA9">
        <w:rPr>
          <w:lang w:val="en-US"/>
        </w:rPr>
        <w:t>Label</w:t>
      </w:r>
      <w:r>
        <w:t xml:space="preserve">, являющийся надписью, и для которого указывается свойство </w:t>
      </w:r>
      <w:r w:rsidRPr="00762CA9">
        <w:rPr>
          <w:lang w:val="en-US"/>
        </w:rPr>
        <w:t>caption</w:t>
      </w:r>
      <w:r>
        <w:t>, содержащее текст надписи.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7</w:t>
        </w:r>
      </w:fldSimple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714711" w:rsidRDefault="007C64A9" w:rsidP="00714711">
      <w:pPr>
        <w:pStyle w:val="2"/>
      </w:pPr>
      <w:bookmarkStart w:id="26" w:name="_Toc27596864"/>
      <w:r>
        <w:t>3.2</w:t>
      </w:r>
      <w:r w:rsidR="00714711">
        <w:t xml:space="preserve"> Структура кода</w:t>
      </w:r>
      <w:bookmarkEnd w:id="26"/>
    </w:p>
    <w:p w:rsidR="00714711" w:rsidRDefault="00714711" w:rsidP="008B6978">
      <w:r>
        <w:t xml:space="preserve">Из приведённого выше примера, </w:t>
      </w:r>
      <w:r w:rsidR="008B6978">
        <w:t xml:space="preserve">можно выделить </w:t>
      </w:r>
      <w:r>
        <w:t xml:space="preserve">общую структуру кода </w:t>
      </w:r>
      <w:r w:rsidR="008B6978">
        <w:t>самого языка, приведённой в таблице 8</w:t>
      </w:r>
      <w:r>
        <w:t>.</w:t>
      </w:r>
      <w:r w:rsidR="008B6978" w:rsidRPr="008B6978">
        <w:t xml:space="preserve"> </w:t>
      </w:r>
      <w:r w:rsidR="008B6978">
        <w:t>Такая структура удобна для восприятия и не должна вызывать трудности в понимании.</w:t>
      </w:r>
      <w:r w:rsidR="008B6978" w:rsidRPr="00293DD1">
        <w:t xml:space="preserve"> </w:t>
      </w:r>
      <w:r w:rsidR="008B6978">
        <w:t>В свою очередь это также позволяет структурировать код.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8</w:t>
        </w:r>
      </w:fldSimple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117932" w:rsidTr="00714711">
        <w:tc>
          <w:tcPr>
            <w:tcW w:w="9345" w:type="dxa"/>
            <w:shd w:val="clear" w:color="auto" w:fill="FFFFFF" w:themeFill="background1"/>
          </w:tcPr>
          <w:p w:rsidR="00E93736" w:rsidRPr="00117932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</w:t>
            </w:r>
            <w:r w:rsidRPr="00117932">
              <w:rPr>
                <w:rFonts w:ascii="Courier New" w:hAnsi="Courier New" w:cs="Courier New"/>
                <w:sz w:val="20"/>
                <w:lang w:val="en-US"/>
              </w:rPr>
              <w:t xml:space="preserve"> {</w:t>
            </w:r>
          </w:p>
          <w:p w:rsidR="00714711" w:rsidRPr="00117932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117932">
              <w:rPr>
                <w:rFonts w:ascii="Courier New" w:hAnsi="Courier New" w:cs="Courier New"/>
                <w:sz w:val="20"/>
                <w:lang w:val="en-US"/>
              </w:rPr>
              <w:tab/>
              <w:t>[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property</w:t>
            </w:r>
            <w:r w:rsidRPr="00117932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117932">
              <w:rPr>
                <w:rFonts w:ascii="Courier New" w:hAnsi="Courier New" w:cs="Courier New"/>
                <w:sz w:val="20"/>
                <w:lang w:val="en-US"/>
              </w:rPr>
              <w:t>]</w:t>
            </w:r>
            <w:r w:rsidR="00714711" w:rsidRPr="0011793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117932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117932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117932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117932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117932">
              <w:rPr>
                <w:rFonts w:ascii="Courier New" w:hAnsi="Courier New" w:cs="Courier New"/>
                <w:sz w:val="20"/>
                <w:lang w:val="en-US"/>
              </w:rPr>
              <w:tab/>
              <w:t>[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  <w:r w:rsidRPr="00117932">
              <w:rPr>
                <w:rFonts w:ascii="Courier New" w:hAnsi="Courier New" w:cs="Courier New"/>
                <w:sz w:val="20"/>
                <w:lang w:val="en-US"/>
              </w:rPr>
              <w:t>: { [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[Component: </w:t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{ …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}]</w:t>
            </w:r>
          </w:p>
          <w:p w:rsidR="00E93736" w:rsidRPr="00117932" w:rsidRDefault="00E93736" w:rsidP="002D703D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8B6978" w:rsidRPr="00117932" w:rsidRDefault="008B6978" w:rsidP="0002563B">
      <w:pPr>
        <w:rPr>
          <w:lang w:val="en-US"/>
        </w:rPr>
      </w:pPr>
    </w:p>
    <w:p w:rsidR="0061089A" w:rsidRDefault="007C64A9" w:rsidP="0002563B">
      <w:pPr>
        <w:pStyle w:val="2"/>
      </w:pPr>
      <w:bookmarkStart w:id="27" w:name="_Toc27596865"/>
      <w:r>
        <w:t>3</w:t>
      </w:r>
      <w:r w:rsidR="00714711">
        <w:t>.</w:t>
      </w:r>
      <w:r>
        <w:t>3</w:t>
      </w:r>
      <w:r w:rsidR="0002563B">
        <w:t xml:space="preserve"> </w:t>
      </w:r>
      <w:bookmarkEnd w:id="27"/>
      <w:r w:rsidR="00ED30F9">
        <w:t>Ключевые слова</w:t>
      </w:r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8B6978">
        <w:t>деля</w:t>
      </w:r>
      <w:r w:rsidR="00F85A69">
        <w:t xml:space="preserve">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C64A9" w:rsidP="00216F47">
      <w:pPr>
        <w:pStyle w:val="2"/>
      </w:pPr>
      <w:bookmarkStart w:id="28" w:name="_Toc27343766"/>
      <w:bookmarkStart w:id="29" w:name="_Toc27596866"/>
      <w:r>
        <w:lastRenderedPageBreak/>
        <w:t>3</w:t>
      </w:r>
      <w:r w:rsidR="00752556">
        <w:t>.</w:t>
      </w:r>
      <w:r>
        <w:t>3</w:t>
      </w:r>
      <w:r w:rsidR="00752556">
        <w:t>.1 Компоненты форм</w:t>
      </w:r>
      <w:bookmarkEnd w:id="28"/>
      <w:bookmarkEnd w:id="29"/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7C64A9" w:rsidP="00BD5E5E">
      <w:pPr>
        <w:pStyle w:val="2"/>
      </w:pPr>
      <w:bookmarkStart w:id="30" w:name="_Toc27343767"/>
      <w:bookmarkStart w:id="31" w:name="_Toc27596867"/>
      <w:r>
        <w:t>3</w:t>
      </w:r>
      <w:r w:rsidR="00BD5E5E">
        <w:t>.3.2 Компоненты слоёв</w:t>
      </w:r>
      <w:bookmarkEnd w:id="30"/>
      <w:bookmarkEnd w:id="31"/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</w:t>
      </w:r>
      <w:r w:rsidR="00524619">
        <w:t>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7C64A9" w:rsidP="00BB0738">
      <w:pPr>
        <w:pStyle w:val="2"/>
      </w:pPr>
      <w:bookmarkStart w:id="32" w:name="_Toc27343768"/>
      <w:bookmarkStart w:id="33" w:name="_Toc27596868"/>
      <w:r>
        <w:t>3</w:t>
      </w:r>
      <w:r w:rsidR="00BB0738">
        <w:t>.3.3 Компоненты ввода</w:t>
      </w:r>
      <w:bookmarkEnd w:id="32"/>
      <w:bookmarkEnd w:id="33"/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Combobox</w:t>
      </w:r>
      <w:proofErr w:type="spellEnd"/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Spinbox</w:t>
      </w:r>
      <w:proofErr w:type="spellEnd"/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 w:rsidR="00524619">
        <w:rPr>
          <w:lang w:val="en-US"/>
        </w:rPr>
        <w:t>.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7C64A9" w:rsidP="00287855">
      <w:pPr>
        <w:pStyle w:val="2"/>
      </w:pPr>
      <w:bookmarkStart w:id="34" w:name="_Toc27343769"/>
      <w:bookmarkStart w:id="35" w:name="_Toc27596869"/>
      <w:r>
        <w:t>3</w:t>
      </w:r>
      <w:r w:rsidR="00287855">
        <w:t>.3.4 Компоненты вывода</w:t>
      </w:r>
      <w:bookmarkEnd w:id="34"/>
      <w:bookmarkEnd w:id="35"/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lastRenderedPageBreak/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7C64A9" w:rsidP="0002563B">
      <w:pPr>
        <w:pStyle w:val="2"/>
      </w:pPr>
      <w:bookmarkStart w:id="36" w:name="_Toc27596870"/>
      <w:r>
        <w:t>3</w:t>
      </w:r>
      <w:r w:rsidR="00714711">
        <w:t>.4</w:t>
      </w:r>
      <w:r w:rsidR="0002563B">
        <w:t xml:space="preserve"> Р</w:t>
      </w:r>
      <w:r w:rsidR="00ED30F9">
        <w:t>асширенные формы Бэкуса-Наура</w:t>
      </w:r>
      <w:bookmarkEnd w:id="36"/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</w:t>
      </w:r>
      <w:r w:rsidR="008B6978">
        <w:t xml:space="preserve"> составлены следующие правила, </w:t>
      </w:r>
      <w:r w:rsidR="008241E3">
        <w:t>прив</w:t>
      </w:r>
      <w:r w:rsidR="008B6978">
        <w:t>едённые в таблице 9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9</w:t>
        </w:r>
      </w:fldSimple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syntax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":"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"Window"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"0" | ... | "9"</w:t>
            </w:r>
          </w:p>
        </w:tc>
      </w:tr>
    </w:tbl>
    <w:p w:rsidR="00B00A09" w:rsidRDefault="00B00A09" w:rsidP="00AC61FE"/>
    <w:p w:rsidR="00B97ACE" w:rsidRDefault="002745B1" w:rsidP="008D3608">
      <w:r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>реализации синтаксического анализатора, распознающего вышеописанные</w:t>
      </w:r>
      <w:r w:rsidR="008B6978">
        <w:t xml:space="preserve"> правила</w:t>
      </w:r>
      <w:r w:rsidR="00DE4566">
        <w:t xml:space="preserve">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9B34E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>рекурсивного спуска необходимо</w:t>
      </w:r>
      <w:r w:rsidR="009B34E1">
        <w:t xml:space="preserve"> для каждого правила создать процедуру</w:t>
      </w:r>
      <w:r>
        <w:t>,</w:t>
      </w:r>
      <w:r w:rsidR="009B34E1">
        <w:t xml:space="preserve"> которая будет строить текущую часть дерева</w:t>
      </w:r>
      <w:r>
        <w:t>.</w:t>
      </w:r>
      <w:r w:rsidR="009B34E1">
        <w:t xml:space="preserve"> Такими процедурами будут:</w:t>
      </w:r>
    </w:p>
    <w:p w:rsidR="009B34E1" w:rsidRPr="009B34E1" w:rsidRDefault="009B34E1" w:rsidP="009B34E1">
      <w:pPr>
        <w:pStyle w:val="ad"/>
        <w:numPr>
          <w:ilvl w:val="0"/>
          <w:numId w:val="41"/>
        </w:numPr>
      </w:pPr>
      <w:r>
        <w:rPr>
          <w:lang w:val="en-US"/>
        </w:rPr>
        <w:t>syntax;</w:t>
      </w:r>
    </w:p>
    <w:p w:rsidR="009B34E1" w:rsidRPr="009B34E1" w:rsidRDefault="009B34E1" w:rsidP="009B34E1">
      <w:pPr>
        <w:pStyle w:val="ad"/>
        <w:numPr>
          <w:ilvl w:val="0"/>
          <w:numId w:val="41"/>
        </w:numPr>
      </w:pPr>
      <w:r>
        <w:rPr>
          <w:lang w:val="en-US"/>
        </w:rPr>
        <w:t>component;</w:t>
      </w:r>
    </w:p>
    <w:p w:rsidR="009B34E1" w:rsidRDefault="009B34E1" w:rsidP="009B34E1">
      <w:pPr>
        <w:pStyle w:val="ad"/>
        <w:numPr>
          <w:ilvl w:val="0"/>
          <w:numId w:val="41"/>
        </w:numPr>
      </w:pPr>
      <w:proofErr w:type="gramStart"/>
      <w:r>
        <w:rPr>
          <w:lang w:val="en-US"/>
        </w:rPr>
        <w:t>property</w:t>
      </w:r>
      <w:proofErr w:type="gramEnd"/>
      <w:r>
        <w:rPr>
          <w:lang w:val="en-US"/>
        </w:rPr>
        <w:t>.</w:t>
      </w:r>
    </w:p>
    <w:p w:rsidR="00B97ACE" w:rsidRDefault="009B34E1" w:rsidP="009B34E1">
      <w:r>
        <w:t>В таблице 10 приведён псевдокод реализации метода рекурсивного спуска.</w:t>
      </w:r>
    </w:p>
    <w:p w:rsidR="009B34E1" w:rsidRDefault="009B34E1" w:rsidP="009B34E1"/>
    <w:p w:rsidR="00EE08FE" w:rsidRDefault="00EE08FE" w:rsidP="00C154ED">
      <w:pPr>
        <w:pStyle w:val="a5"/>
        <w:keepNext/>
        <w:ind w:left="708" w:hanging="708"/>
      </w:pPr>
      <w:r>
        <w:lastRenderedPageBreak/>
        <w:t xml:space="preserve">Таблица </w:t>
      </w:r>
      <w:fldSimple w:instr=" SEQ Таблица \* ARABIC ">
        <w:r w:rsidR="005615C6">
          <w:rPr>
            <w:noProof/>
          </w:rPr>
          <w:t>10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component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return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error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7203BC">
              <w:rPr>
                <w:rFonts w:ascii="Courier New" w:hAnsi="Courier New" w:cs="Courier New"/>
                <w:sz w:val="20"/>
              </w:rPr>
              <w:t>)</w:t>
            </w:r>
          </w:p>
          <w:p w:rsidR="009B34E1" w:rsidRPr="00416B70" w:rsidRDefault="009B34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token.type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component.getProperty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</w:t>
            </w:r>
            <w:proofErr w:type="spellEnd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9B34E1" w:rsidP="009B34E1">
      <w:r>
        <w:t>Для</w:t>
      </w:r>
      <w:r w:rsidRPr="009B34E1">
        <w:t xml:space="preserve"> </w:t>
      </w:r>
      <w:r>
        <w:t>правил</w:t>
      </w:r>
      <w:r w:rsidR="003840E1" w:rsidRPr="009B34E1">
        <w:t xml:space="preserve">: </w:t>
      </w:r>
      <w:proofErr w:type="spellStart"/>
      <w:r w:rsidR="003840E1">
        <w:rPr>
          <w:lang w:val="en-US"/>
        </w:rPr>
        <w:t>componentName</w:t>
      </w:r>
      <w:proofErr w:type="spellEnd"/>
      <w:r w:rsidR="003840E1" w:rsidRPr="009B34E1">
        <w:t xml:space="preserve">, </w:t>
      </w:r>
      <w:proofErr w:type="spellStart"/>
      <w:r w:rsidR="003840E1">
        <w:rPr>
          <w:lang w:val="en-US"/>
        </w:rPr>
        <w:t>propertyName</w:t>
      </w:r>
      <w:proofErr w:type="spellEnd"/>
      <w:r w:rsidR="003840E1" w:rsidRPr="009B34E1">
        <w:t xml:space="preserve">, </w:t>
      </w:r>
      <w:r w:rsidR="003840E1">
        <w:rPr>
          <w:lang w:val="en-US"/>
        </w:rPr>
        <w:t>string</w:t>
      </w:r>
      <w:r w:rsidR="003840E1" w:rsidRPr="009B34E1">
        <w:t xml:space="preserve"> </w:t>
      </w:r>
      <w:r w:rsidR="003840E1">
        <w:t>и</w:t>
      </w:r>
      <w:r w:rsidR="003840E1" w:rsidRPr="009B34E1">
        <w:t xml:space="preserve"> </w:t>
      </w:r>
      <w:r w:rsidR="003840E1">
        <w:rPr>
          <w:lang w:val="en-US"/>
        </w:rPr>
        <w:t>number</w:t>
      </w:r>
      <w:r w:rsidRPr="009B34E1">
        <w:t xml:space="preserve"> </w:t>
      </w:r>
      <w:r>
        <w:t>нет</w:t>
      </w:r>
      <w:r w:rsidRPr="009B34E1">
        <w:t xml:space="preserve"> </w:t>
      </w:r>
      <w:r>
        <w:t>необходимости в реализации МРС, а лучше регулярные выражения, проверяющие лексемы на корректность (Таблица 11).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11</w:t>
        </w:r>
      </w:fldSimple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</w:t>
            </w:r>
            <w:proofErr w:type="gramStart"/>
            <w:r>
              <w:t>+:$</w:t>
            </w:r>
            <w:proofErr w:type="gramEnd"/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</w:t>
            </w:r>
            <w:proofErr w:type="gramStart"/>
            <w:r>
              <w:t>\S\w ]</w:t>
            </w:r>
            <w:proofErr w:type="gramEnd"/>
            <w:r>
              <w:t>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Default="00D00A6F" w:rsidP="0053547B">
      <w:pPr>
        <w:pStyle w:val="2"/>
      </w:pPr>
      <w:bookmarkStart w:id="37" w:name="_Toc27596871"/>
      <w:r>
        <w:t>4</w:t>
      </w:r>
      <w:r w:rsidR="0053547B">
        <w:t xml:space="preserve"> Проектирование и реализация транслятора</w:t>
      </w:r>
      <w:bookmarkEnd w:id="37"/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proofErr w:type="spellStart"/>
      <w:r>
        <w:rPr>
          <w:lang w:val="en-US"/>
        </w:rPr>
        <w:t>Tkinter</w:t>
      </w:r>
      <w:proofErr w:type="spellEnd"/>
      <w:r>
        <w:t>-код.</w:t>
      </w:r>
    </w:p>
    <w:p w:rsidR="00485ADF" w:rsidRDefault="00485ADF" w:rsidP="00AC61FE">
      <w:r>
        <w:t xml:space="preserve">Основными модулями разрабатываемого транслятора </w:t>
      </w:r>
      <w:r w:rsidR="008E7199">
        <w:t>являются</w:t>
      </w:r>
      <w:r>
        <w:t>:</w:t>
      </w:r>
    </w:p>
    <w:p w:rsidR="00E92E7D" w:rsidRP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препроцессор</w:t>
      </w:r>
      <w:proofErr w:type="gramEnd"/>
      <w:r>
        <w:rPr>
          <w:lang w:val="en-US"/>
        </w:rPr>
        <w:t>;</w:t>
      </w:r>
    </w:p>
    <w:p w:rsid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лексический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P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синтаксический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генератор</w:t>
      </w:r>
      <w:proofErr w:type="gramEnd"/>
      <w:r w:rsidRPr="00E92E7D">
        <w:t>;</w:t>
      </w:r>
    </w:p>
    <w:p w:rsidR="008E7199" w:rsidRDefault="00485ADF" w:rsidP="008E7199">
      <w:pPr>
        <w:pStyle w:val="ad"/>
        <w:numPr>
          <w:ilvl w:val="0"/>
          <w:numId w:val="24"/>
        </w:numPr>
      </w:pPr>
      <w:proofErr w:type="gramStart"/>
      <w:r>
        <w:t>постпроцессор</w:t>
      </w:r>
      <w:proofErr w:type="gramEnd"/>
      <w:r>
        <w:t>.</w:t>
      </w:r>
    </w:p>
    <w:p w:rsidR="00E947D3" w:rsidRDefault="00E947D3" w:rsidP="008E7199">
      <w:r>
        <w:t>Схема работы тран</w:t>
      </w:r>
      <w:r w:rsidR="00705136">
        <w:t xml:space="preserve">слятора изображена на рисунке </w:t>
      </w:r>
      <w:r w:rsidR="008E7199">
        <w:t>4</w:t>
      </w:r>
      <w:r w:rsidR="00705136">
        <w:t>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lastRenderedPageBreak/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4</w:t>
        </w:r>
      </w:fldSimple>
      <w:r>
        <w:t xml:space="preserve"> – Схема работы транслятора</w:t>
      </w:r>
    </w:p>
    <w:p w:rsidR="0053547B" w:rsidRDefault="007C64A9" w:rsidP="0076546C">
      <w:pPr>
        <w:pStyle w:val="2"/>
      </w:pPr>
      <w:bookmarkStart w:id="38" w:name="_Toc27596872"/>
      <w:r>
        <w:t>4</w:t>
      </w:r>
      <w:r w:rsidR="0076546C">
        <w:t>.1 Препроцессор</w:t>
      </w:r>
      <w:bookmarkEnd w:id="38"/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</w:t>
      </w:r>
      <w:r w:rsidR="008E7199">
        <w:t xml:space="preserve"> и их значений</w:t>
      </w:r>
      <w:r w:rsidR="00227346">
        <w:t>,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 w:rsidR="008E7199">
        <w:t xml:space="preserve"> используются</w:t>
      </w:r>
      <w:r>
        <w:t xml:space="preserve"> макросы.</w:t>
      </w:r>
      <w:r w:rsidR="00227346">
        <w:t xml:space="preserve"> Макросы позволя</w:t>
      </w:r>
      <w:r w:rsidR="008E7199">
        <w:t>ю</w:t>
      </w:r>
      <w:r w:rsidR="00227346">
        <w:t>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416B70" w:rsidRDefault="00227346" w:rsidP="00D00A6F">
      <w:r>
        <w:t xml:space="preserve">Макросы, которые будут использоваться приведены в таблице </w:t>
      </w:r>
      <w:r w:rsidR="008E7199">
        <w:t>12</w:t>
      </w:r>
      <w:r>
        <w:t>.</w:t>
      </w:r>
    </w:p>
    <w:p w:rsidR="00130955" w:rsidRDefault="00130955" w:rsidP="00130955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12</w:t>
        </w:r>
      </w:fldSimple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F905DD" w:rsidRDefault="00F905DD" w:rsidP="0015759A"/>
    <w:p w:rsidR="0015759A" w:rsidRPr="0015759A" w:rsidRDefault="0015759A" w:rsidP="0015759A">
      <w:r>
        <w:t>Ниже</w:t>
      </w:r>
      <w:r w:rsidR="005702E2">
        <w:t>, на рисунке 5,</w:t>
      </w:r>
      <w:r>
        <w:t xml:space="preserve"> приведена </w:t>
      </w:r>
      <w:r>
        <w:rPr>
          <w:lang w:val="en-US"/>
        </w:rPr>
        <w:t>UML</w:t>
      </w:r>
      <w:r>
        <w:t xml:space="preserve">-диаграмма,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lastRenderedPageBreak/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5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r w:rsidR="008E7199">
        <w:rPr>
          <w:lang w:val="en-US"/>
        </w:rPr>
        <w:t>Preprocessor</w:t>
      </w:r>
      <w:r w:rsidRPr="00AA4F6D">
        <w:t xml:space="preserve"> </w:t>
      </w:r>
      <w:r>
        <w:t xml:space="preserve">в нижеприведённой таблице </w:t>
      </w:r>
      <w:r w:rsidR="008E7199">
        <w:t>13</w:t>
      </w:r>
      <w:r>
        <w:t>.</w:t>
      </w:r>
    </w:p>
    <w:p w:rsidR="008E7199" w:rsidRDefault="008E7199" w:rsidP="0015759A">
      <w:r>
        <w:t xml:space="preserve">Метод </w:t>
      </w:r>
      <w:r>
        <w:rPr>
          <w:lang w:val="en-US"/>
        </w:rPr>
        <w:t>parse</w:t>
      </w:r>
      <w:r w:rsidRPr="008E7199">
        <w:t xml:space="preserve"> </w:t>
      </w:r>
      <w:r>
        <w:t>разделяет код и записывает распознанные макросы в словарь.</w:t>
      </w:r>
    </w:p>
    <w:p w:rsidR="0015759A" w:rsidRDefault="008E7199" w:rsidP="008E7199">
      <w:r>
        <w:t xml:space="preserve">Метод </w:t>
      </w:r>
      <w:r>
        <w:rPr>
          <w:lang w:val="en-US"/>
        </w:rPr>
        <w:t>exec</w:t>
      </w:r>
      <w:r w:rsidRPr="008E7199">
        <w:t xml:space="preserve"> </w:t>
      </w:r>
      <w:r>
        <w:t>выполняет пользовательский код и записывает полученные переменные в словарь</w:t>
      </w:r>
    </w:p>
    <w:p w:rsidR="0076546C" w:rsidRDefault="007C64A9" w:rsidP="0076546C">
      <w:pPr>
        <w:pStyle w:val="2"/>
      </w:pPr>
      <w:bookmarkStart w:id="39" w:name="_Toc27596873"/>
      <w:r>
        <w:t>4</w:t>
      </w:r>
      <w:r w:rsidR="0076546C">
        <w:t>.2 Лексический анализатор</w:t>
      </w:r>
      <w:bookmarkEnd w:id="39"/>
    </w:p>
    <w:p w:rsidR="008E719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8E7199">
        <w:t>создаёт</w:t>
      </w:r>
      <w:r w:rsidR="00C50E89">
        <w:t xml:space="preserve"> список токенов. </w:t>
      </w:r>
      <w:r w:rsidR="008E7199">
        <w:t>Т</w:t>
      </w:r>
      <w:r>
        <w:t xml:space="preserve">окен – </w:t>
      </w:r>
      <w:r w:rsidR="00C50E89">
        <w:t>это единица</w:t>
      </w:r>
      <w:r w:rsidR="008E7199">
        <w:t xml:space="preserve"> лексического разбора</w:t>
      </w:r>
      <w:r w:rsidR="009C618B">
        <w:t>,</w:t>
      </w:r>
      <w:r w:rsidR="008E7199">
        <w:t xml:space="preserve"> содержащая </w:t>
      </w:r>
      <w:r w:rsidR="009C618B">
        <w:t>лексему и</w:t>
      </w:r>
      <w:r w:rsidR="008E7199">
        <w:t xml:space="preserve"> её</w:t>
      </w:r>
      <w:r w:rsidR="009C618B">
        <w:t xml:space="preserve"> тип.</w:t>
      </w:r>
      <w:r w:rsidR="000D0DF3" w:rsidRPr="000D0DF3">
        <w:t xml:space="preserve"> </w:t>
      </w:r>
    </w:p>
    <w:p w:rsidR="00C50E89" w:rsidRDefault="000D0DF3" w:rsidP="00C50E89">
      <w:r>
        <w:t>В программе токен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data</w:t>
      </w:r>
      <w:r>
        <w:t xml:space="preserve"> (лексема)</w:t>
      </w:r>
      <w:r w:rsidRPr="008E7199"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proofErr w:type="gramStart"/>
      <w:r>
        <w:rPr>
          <w:lang w:val="en-US"/>
        </w:rPr>
        <w:t>type</w:t>
      </w:r>
      <w:proofErr w:type="gramEnd"/>
      <w:r>
        <w:t xml:space="preserve"> (тип токена)</w:t>
      </w:r>
      <w:r w:rsidRPr="008E7199">
        <w:t>.</w:t>
      </w:r>
    </w:p>
    <w:p w:rsidR="009C4E85" w:rsidRDefault="000D0DF3" w:rsidP="00C50E89">
      <w:r>
        <w:t>Соответственно типами токенов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</w:t>
      </w:r>
      <w:r>
        <w:lastRenderedPageBreak/>
        <w:t xml:space="preserve">если встречено имя компонента, то будет создан токен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5702E2" w:rsidP="00812B00">
      <w:r>
        <w:t xml:space="preserve">Ниже, </w:t>
      </w:r>
      <w:r w:rsidR="008E7199">
        <w:t>на рисунке 6</w:t>
      </w:r>
      <w:r>
        <w:t>,</w:t>
      </w:r>
      <w:r w:rsidR="008E7199">
        <w:t xml:space="preserve"> </w:t>
      </w:r>
      <w:r w:rsidR="000D0DF3">
        <w:t>приведена</w:t>
      </w:r>
      <w:r w:rsidR="00C50E89">
        <w:t xml:space="preserve"> </w:t>
      </w:r>
      <w:r w:rsidR="00C50E89">
        <w:rPr>
          <w:lang w:val="en-US"/>
        </w:rPr>
        <w:t>UML</w:t>
      </w:r>
      <w:r w:rsidR="000D0DF3">
        <w:t>-диаграмма</w:t>
      </w:r>
      <w:r>
        <w:t xml:space="preserve"> классов:</w:t>
      </w:r>
      <w:r w:rsidR="00C50E89">
        <w:t xml:space="preserve"> </w:t>
      </w:r>
      <w:proofErr w:type="spellStart"/>
      <w:r w:rsidR="00C50E89">
        <w:rPr>
          <w:lang w:val="en-US"/>
        </w:rPr>
        <w:t>Lexer</w:t>
      </w:r>
      <w:proofErr w:type="spellEnd"/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proofErr w:type="spellStart"/>
      <w:r w:rsidR="00C50E89">
        <w:rPr>
          <w:lang w:val="en-US"/>
        </w:rPr>
        <w:t>TokenType</w:t>
      </w:r>
      <w:proofErr w:type="spellEnd"/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5615C6">
        <w:rPr>
          <w:noProof/>
          <w:lang w:val="en-US"/>
        </w:rPr>
        <w:t>6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proofErr w:type="spellStart"/>
      <w:r>
        <w:rPr>
          <w:lang w:val="en-US"/>
        </w:rPr>
        <w:t>Lexer</w:t>
      </w:r>
      <w:proofErr w:type="spellEnd"/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proofErr w:type="spellStart"/>
      <w:r>
        <w:rPr>
          <w:lang w:val="en-US"/>
        </w:rPr>
        <w:t>TokenType</w:t>
      </w:r>
      <w:proofErr w:type="spellEnd"/>
    </w:p>
    <w:p w:rsidR="008E7199" w:rsidRDefault="008E7199" w:rsidP="00AA4F6D">
      <w:r>
        <w:t xml:space="preserve">Методы с приставкой </w:t>
      </w:r>
      <w:r>
        <w:rPr>
          <w:lang w:val="en-US"/>
        </w:rPr>
        <w:t>is</w:t>
      </w:r>
      <w:r>
        <w:t xml:space="preserve"> проверяют полученную лексему на соответствие какому-либо правилу регулярного </w:t>
      </w:r>
      <w:r w:rsidR="001F1F47">
        <w:t>выражения, описанного в пункте 3</w:t>
      </w:r>
      <w:r>
        <w:t>.4.</w:t>
      </w:r>
    </w:p>
    <w:p w:rsidR="00AA4F6D" w:rsidRPr="000D0DF3" w:rsidRDefault="008E7199" w:rsidP="008E7199">
      <w:r>
        <w:t xml:space="preserve">Метод </w:t>
      </w:r>
      <w:r>
        <w:rPr>
          <w:lang w:val="en-US"/>
        </w:rPr>
        <w:t>parse</w:t>
      </w:r>
      <w:r>
        <w:t xml:space="preserve"> осуществляет разбор кода на лексемы создаёт список токенов.</w:t>
      </w:r>
    </w:p>
    <w:p w:rsidR="0076546C" w:rsidRDefault="007C64A9" w:rsidP="0076546C">
      <w:pPr>
        <w:pStyle w:val="2"/>
      </w:pPr>
      <w:bookmarkStart w:id="40" w:name="_Toc27596874"/>
      <w:r>
        <w:t>4</w:t>
      </w:r>
      <w:r w:rsidR="0076546C">
        <w:t>.3 Синтаксический анализатор</w:t>
      </w:r>
      <w:bookmarkEnd w:id="40"/>
    </w:p>
    <w:p w:rsidR="00986EBF" w:rsidRDefault="000D0DF3" w:rsidP="00AC61FE">
      <w:r>
        <w:t>Синтаксический анализатор по полученному списку</w:t>
      </w:r>
      <w:r w:rsidR="00AB0C1F">
        <w:t xml:space="preserve"> токенов</w:t>
      </w:r>
      <w:r>
        <w:t xml:space="preserve"> </w:t>
      </w:r>
      <w:r w:rsidR="00531C9D">
        <w:t>строит</w:t>
      </w:r>
      <w:r>
        <w:t xml:space="preserve"> синтаксическое дерево.</w:t>
      </w:r>
    </w:p>
    <w:p w:rsidR="00986EBF" w:rsidRDefault="00986EBF" w:rsidP="00986EBF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Pr="003840E1">
        <w:t xml:space="preserve"> (</w:t>
      </w:r>
      <w:r>
        <w:t>АСД</w:t>
      </w:r>
      <w:r w:rsidRPr="003840E1">
        <w:t xml:space="preserve">) – </w:t>
      </w:r>
      <w:r>
        <w:t>это</w:t>
      </w:r>
      <w:r w:rsidRPr="003840E1">
        <w:t xml:space="preserve"> </w:t>
      </w:r>
      <w:r>
        <w:t>структура</w:t>
      </w:r>
      <w:r w:rsidRPr="003840E1">
        <w:t xml:space="preserve"> </w:t>
      </w:r>
      <w:r>
        <w:t>данных</w:t>
      </w:r>
      <w:r w:rsidRPr="003840E1">
        <w:t xml:space="preserve">, </w:t>
      </w:r>
      <w:r>
        <w:t>используемая для представления структуры синтаксических уравнений в виде дерева.</w:t>
      </w:r>
    </w:p>
    <w:p w:rsidR="00986EBF" w:rsidRDefault="00B7232A" w:rsidP="00986EBF">
      <w:r>
        <w:t>Как и любое дерево оно имеет следующие определения</w:t>
      </w:r>
      <w:r w:rsidR="00986EBF">
        <w:t>:</w:t>
      </w:r>
    </w:p>
    <w:p w:rsidR="00986EBF" w:rsidRDefault="00B7232A" w:rsidP="009C63B8">
      <w:pPr>
        <w:pStyle w:val="ad"/>
        <w:numPr>
          <w:ilvl w:val="0"/>
          <w:numId w:val="37"/>
        </w:numPr>
      </w:pPr>
      <w:proofErr w:type="gramStart"/>
      <w:r>
        <w:t>к</w:t>
      </w:r>
      <w:r w:rsidR="009C63B8">
        <w:t>орнем</w:t>
      </w:r>
      <w:proofErr w:type="gramEnd"/>
      <w:r w:rsidR="009C63B8">
        <w:t xml:space="preserve"> дерева называется</w:t>
      </w:r>
      <w:r>
        <w:t xml:space="preserve"> самый верхний узел</w:t>
      </w:r>
      <w:r w:rsidR="009C63B8">
        <w:t>, который не имеет родительского</w:t>
      </w:r>
      <w:r>
        <w:t xml:space="preserve"> узла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proofErr w:type="gramStart"/>
      <w:r>
        <w:lastRenderedPageBreak/>
        <w:t>у</w:t>
      </w:r>
      <w:r w:rsidR="009C63B8">
        <w:t>злом</w:t>
      </w:r>
      <w:proofErr w:type="gramEnd"/>
      <w:r w:rsidR="009C63B8">
        <w:t xml:space="preserve"> дерева называется элемент, который имеет родительский </w:t>
      </w:r>
      <w:r>
        <w:t>элемент и дочерний/дочерние элементы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proofErr w:type="gramStart"/>
      <w:r>
        <w:t>л</w:t>
      </w:r>
      <w:r w:rsidR="009C63B8">
        <w:t>истом</w:t>
      </w:r>
      <w:proofErr w:type="gramEnd"/>
      <w:r w:rsidR="009C63B8">
        <w:t xml:space="preserve"> дерева на</w:t>
      </w:r>
      <w:r>
        <w:t>зывается элемент, которые не имеет дочерних узлов.</w:t>
      </w:r>
    </w:p>
    <w:p w:rsidR="00986EBF" w:rsidRDefault="00986EBF" w:rsidP="00986EBF">
      <w:r>
        <w:t xml:space="preserve">По </w:t>
      </w:r>
      <w:r w:rsidR="00AB0C1F">
        <w:t xml:space="preserve">описанным правилам </w:t>
      </w:r>
      <w:r>
        <w:t xml:space="preserve">в разделе </w:t>
      </w:r>
      <w:r w:rsidR="00AB0C1F">
        <w:t>3</w:t>
      </w:r>
      <w:r>
        <w:t xml:space="preserve">.4 построим </w:t>
      </w:r>
      <w:r w:rsidR="00AB0C1F">
        <w:t xml:space="preserve">общее </w:t>
      </w:r>
      <w:r>
        <w:t xml:space="preserve">синтаксическое дерево. Корнем такого дерева будет </w:t>
      </w:r>
      <w:r w:rsidR="00AB0C1F">
        <w:t>один из оконных компонентов, а л</w:t>
      </w:r>
      <w:r>
        <w:t>истьями корня будут:</w:t>
      </w:r>
    </w:p>
    <w:p w:rsidR="00986EBF" w:rsidRDefault="00986EBF" w:rsidP="00986EBF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свойств в формате словаря</w:t>
      </w:r>
      <w:r w:rsidRPr="00FE35DE">
        <w:t>;</w:t>
      </w:r>
    </w:p>
    <w:p w:rsidR="00986EBF" w:rsidRDefault="00986EBF" w:rsidP="00986EBF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вложенных компонентов</w:t>
      </w:r>
      <w:r>
        <w:rPr>
          <w:lang w:val="en-US"/>
        </w:rPr>
        <w:t>.</w:t>
      </w:r>
    </w:p>
    <w:p w:rsidR="00986EBF" w:rsidRDefault="00986EBF" w:rsidP="00986EBF">
      <w:r>
        <w:t xml:space="preserve">При этом каждый элемент списка компонентов будет иметь такую же структуру. Пример синтаксического дерева изображён на рисунке </w:t>
      </w:r>
      <w:r w:rsidR="00AB0C1F">
        <w:t>7</w:t>
      </w:r>
      <w:r>
        <w:t>.</w:t>
      </w:r>
    </w:p>
    <w:p w:rsidR="00986EBF" w:rsidRDefault="00986EBF" w:rsidP="00AB0C1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3B15F2" wp14:editId="5BC5AE6B">
            <wp:extent cx="6217197" cy="22323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7472" cy="22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7</w:t>
        </w:r>
      </w:fldSimple>
      <w:r>
        <w:t xml:space="preserve"> – Общее синтаксическое дерево</w:t>
      </w:r>
    </w:p>
    <w:p w:rsidR="00AB0C1F" w:rsidRDefault="00AB0C1F" w:rsidP="00AB0C1F">
      <w:r>
        <w:t>Для примере приведём код, а затем построим по нему синтаксическое дерево (таблица 13).</w:t>
      </w:r>
    </w:p>
    <w:p w:rsidR="00986EBF" w:rsidRDefault="00986EBF" w:rsidP="00986EBF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13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EBF" w:rsidRPr="007203BC" w:rsidTr="009C63B8">
        <w:tc>
          <w:tcPr>
            <w:tcW w:w="9345" w:type="dxa"/>
          </w:tcPr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986EBF" w:rsidRPr="007203BC" w:rsidRDefault="00140F41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"Click</w:t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 xml:space="preserve"> me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"</w:t>
            </w:r>
          </w:p>
          <w:p w:rsidR="00986EBF" w:rsidRPr="007203BC" w:rsidRDefault="00140F41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986EBF" w:rsidRPr="007203BC" w:rsidRDefault="00986EBF" w:rsidP="00B7232A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Label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 xml:space="preserve">caption: "It's mine </w:t>
            </w:r>
            <w:r>
              <w:rPr>
                <w:rFonts w:ascii="Courier New" w:hAnsi="Courier New" w:cs="Courier New"/>
                <w:sz w:val="20"/>
                <w:lang w:val="en-US"/>
              </w:rPr>
              <w:t>l</w:t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>abel"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140F41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</w:rPr>
              <w:t>List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="00986EBF" w:rsidRPr="007203BC">
              <w:rPr>
                <w:rFonts w:ascii="Courier New" w:hAnsi="Courier New" w:cs="Courier New"/>
                <w:sz w:val="20"/>
              </w:rPr>
              <w:t>data</w:t>
            </w:r>
            <w:proofErr w:type="spellEnd"/>
            <w:proofErr w:type="gramEnd"/>
            <w:r w:rsidR="00986EBF" w:rsidRPr="007203BC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="00986EBF" w:rsidRPr="007203BC">
              <w:rPr>
                <w:rFonts w:ascii="Courier New" w:hAnsi="Courier New" w:cs="Courier New"/>
                <w:sz w:val="20"/>
              </w:rPr>
              <w:t>lst</w:t>
            </w:r>
            <w:proofErr w:type="spellEnd"/>
          </w:p>
          <w:p w:rsidR="00986EBF" w:rsidRPr="007203BC" w:rsidRDefault="00B7232A" w:rsidP="00B7232A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</w:rPr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986EBF" w:rsidRDefault="00986EBF" w:rsidP="00986EBF"/>
    <w:p w:rsidR="00986EBF" w:rsidRDefault="00140F41" w:rsidP="00140F41">
      <w:r>
        <w:lastRenderedPageBreak/>
        <w:t>Полученное дерево, изображённое на рисунке 8, должно быть получено в результате окончания работы синтаксического анализатора, как если бы он получил соответствующий список токенов</w:t>
      </w:r>
      <w:r w:rsidR="00986EBF">
        <w:t>.</w:t>
      </w:r>
    </w:p>
    <w:p w:rsidR="00986EBF" w:rsidRDefault="00B7232A" w:rsidP="00986EBF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10BD231" wp14:editId="15EE5455">
            <wp:extent cx="5940425" cy="285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8</w:t>
        </w:r>
      </w:fldSimple>
      <w:r w:rsidR="00065131">
        <w:t xml:space="preserve"> – Построенное по коду синтаксического дерево</w:t>
      </w:r>
    </w:p>
    <w:p w:rsidR="0076546C" w:rsidRDefault="00F319D1" w:rsidP="00F319D1">
      <w:r>
        <w:t xml:space="preserve">Класс, описывающий </w:t>
      </w:r>
      <w:r w:rsidR="000D0DF3">
        <w:t xml:space="preserve">узел дерева </w:t>
      </w:r>
      <w:r>
        <w:t>должен</w:t>
      </w:r>
      <w:r w:rsidR="000D0DF3">
        <w:t xml:space="preserve"> содержа</w:t>
      </w:r>
      <w:r w:rsidR="00E504BC">
        <w:t xml:space="preserve">ть </w:t>
      </w:r>
      <w:r w:rsidR="008373D3">
        <w:t xml:space="preserve">соответствующие </w:t>
      </w:r>
      <w:r w:rsidR="000D0DF3"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название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свойства</w:t>
      </w:r>
      <w:proofErr w:type="gramEnd"/>
      <w:r>
        <w:t xml:space="preserve">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proofErr w:type="gramStart"/>
      <w:r>
        <w:t>список</w:t>
      </w:r>
      <w:proofErr w:type="gramEnd"/>
      <w:r>
        <w:t xml:space="preserve"> компонентов (</w:t>
      </w:r>
      <w:r w:rsidR="00E504BC">
        <w:t xml:space="preserve">в качестве списка, содержащего </w:t>
      </w:r>
      <w:r>
        <w:t>такие же узлы)</w:t>
      </w:r>
      <w:r w:rsidRPr="000D0DF3">
        <w:t>.</w:t>
      </w:r>
    </w:p>
    <w:p w:rsidR="00F11C27" w:rsidRDefault="000D0DF3" w:rsidP="00E504BC">
      <w:r>
        <w:t>Ниже</w:t>
      </w:r>
      <w:r w:rsidR="00063EA5">
        <w:t>, на рисунке</w:t>
      </w:r>
      <w:r>
        <w:t xml:space="preserve"> </w:t>
      </w:r>
      <w:r w:rsidR="00063EA5">
        <w:t xml:space="preserve">9, </w:t>
      </w:r>
      <w:r>
        <w:t xml:space="preserve">приведена </w:t>
      </w:r>
      <w:r>
        <w:rPr>
          <w:lang w:val="en-US"/>
        </w:rPr>
        <w:t>UML</w:t>
      </w:r>
      <w:r w:rsidRPr="000D0DF3">
        <w:t>-</w:t>
      </w:r>
      <w:r w:rsidR="00063EA5">
        <w:t xml:space="preserve">диаграмма классов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  <w:r w:rsidR="00E504BC">
        <w:t>.</w:t>
      </w:r>
    </w:p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 wp14:anchorId="326808F1" wp14:editId="5C2BD19A">
            <wp:extent cx="3131388" cy="2517348"/>
            <wp:effectExtent l="0" t="0" r="0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65" cy="25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9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</w:p>
    <w:p w:rsidR="00F319D1" w:rsidRDefault="00F319D1" w:rsidP="003F0312">
      <w:r>
        <w:lastRenderedPageBreak/>
        <w:t xml:space="preserve">Методы </w:t>
      </w:r>
      <w:r>
        <w:rPr>
          <w:lang w:val="en-US"/>
        </w:rPr>
        <w:t>parse</w:t>
      </w:r>
      <w:r>
        <w:t xml:space="preserve">, </w:t>
      </w:r>
      <w:proofErr w:type="spellStart"/>
      <w:r>
        <w:rPr>
          <w:lang w:val="en-US"/>
        </w:rPr>
        <w:t>parseComponent</w:t>
      </w:r>
      <w:proofErr w:type="spellEnd"/>
      <w:r w:rsidRPr="00F319D1">
        <w:t xml:space="preserve"> </w:t>
      </w:r>
      <w:r>
        <w:t xml:space="preserve">и </w:t>
      </w:r>
      <w:proofErr w:type="spellStart"/>
      <w:r>
        <w:rPr>
          <w:lang w:val="en-US"/>
        </w:rPr>
        <w:t>parseProperty</w:t>
      </w:r>
      <w:proofErr w:type="spellEnd"/>
      <w:r w:rsidRPr="00F319D1">
        <w:t xml:space="preserve"> </w:t>
      </w:r>
      <w:r>
        <w:t>являются процедурами, реализующий метод рекурсивного спуска.</w:t>
      </w:r>
    </w:p>
    <w:p w:rsidR="00F319D1" w:rsidRPr="00F319D1" w:rsidRDefault="00F319D1" w:rsidP="00F319D1">
      <w:r>
        <w:t xml:space="preserve">Метод </w:t>
      </w:r>
      <w:proofErr w:type="spellStart"/>
      <w:r>
        <w:rPr>
          <w:lang w:val="en-US"/>
        </w:rPr>
        <w:t>checkBraces</w:t>
      </w:r>
      <w:proofErr w:type="spellEnd"/>
      <w:r w:rsidRPr="00F319D1">
        <w:t xml:space="preserve"> </w:t>
      </w:r>
      <w:r>
        <w:t>осуществляет проверку кол-ва открытых и закрытых фигурных скобок.</w:t>
      </w:r>
    </w:p>
    <w:p w:rsidR="0076546C" w:rsidRDefault="007C64A9" w:rsidP="0076546C">
      <w:pPr>
        <w:pStyle w:val="2"/>
      </w:pPr>
      <w:bookmarkStart w:id="41" w:name="_Toc27596875"/>
      <w:r>
        <w:t>4</w:t>
      </w:r>
      <w:r w:rsidR="0076546C">
        <w:t>.4 Генератор</w:t>
      </w:r>
      <w:bookmarkEnd w:id="41"/>
    </w:p>
    <w:p w:rsidR="00513594" w:rsidRDefault="006766D0" w:rsidP="00AC61FE">
      <w:r>
        <w:t xml:space="preserve">Генератор отвечает за создание целевого </w:t>
      </w:r>
      <w:proofErr w:type="spellStart"/>
      <w:r>
        <w:rPr>
          <w:lang w:val="en-US"/>
        </w:rPr>
        <w:t>Tkinter</w:t>
      </w:r>
      <w:proofErr w:type="spellEnd"/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 xml:space="preserve">Процесс генерации включает </w:t>
      </w:r>
      <w:r w:rsidR="00707062">
        <w:t xml:space="preserve">в </w:t>
      </w:r>
      <w:r>
        <w:t>себя три этапа:</w:t>
      </w:r>
    </w:p>
    <w:p w:rsidR="00513594" w:rsidRDefault="00707062" w:rsidP="00513594">
      <w:pPr>
        <w:pStyle w:val="ad"/>
        <w:numPr>
          <w:ilvl w:val="0"/>
          <w:numId w:val="28"/>
        </w:numPr>
      </w:pPr>
      <w:proofErr w:type="gramStart"/>
      <w:r>
        <w:t>генерацию</w:t>
      </w:r>
      <w:proofErr w:type="gramEnd"/>
      <w:r w:rsidR="00513594">
        <w:t xml:space="preserve"> компонента</w:t>
      </w:r>
      <w:r w:rsidR="00513594">
        <w:rPr>
          <w:lang w:val="en-US"/>
        </w:rPr>
        <w:t>;</w:t>
      </w:r>
    </w:p>
    <w:p w:rsidR="00513594" w:rsidRDefault="00707062" w:rsidP="00513594">
      <w:pPr>
        <w:pStyle w:val="ad"/>
        <w:numPr>
          <w:ilvl w:val="0"/>
          <w:numId w:val="28"/>
        </w:numPr>
      </w:pPr>
      <w:proofErr w:type="gramStart"/>
      <w:r>
        <w:t>генерацию</w:t>
      </w:r>
      <w:proofErr w:type="gramEnd"/>
      <w:r>
        <w:t xml:space="preserve"> </w:t>
      </w:r>
      <w:r w:rsidR="00513594">
        <w:t>свойств</w:t>
      </w:r>
      <w:r w:rsidR="00513594">
        <w:rPr>
          <w:lang w:val="en-US"/>
        </w:rPr>
        <w:t>;</w:t>
      </w:r>
    </w:p>
    <w:p w:rsidR="008A79D0" w:rsidRDefault="00707062" w:rsidP="00513594">
      <w:pPr>
        <w:pStyle w:val="ad"/>
        <w:numPr>
          <w:ilvl w:val="0"/>
          <w:numId w:val="28"/>
        </w:numPr>
      </w:pPr>
      <w:proofErr w:type="gramStart"/>
      <w:r>
        <w:t>генерацию</w:t>
      </w:r>
      <w:proofErr w:type="gramEnd"/>
      <w:r w:rsidR="00513594">
        <w:t xml:space="preserve">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491B74" w:rsidRDefault="00491B74" w:rsidP="00707062">
      <w:r>
        <w:t xml:space="preserve">Каждый компонент </w:t>
      </w:r>
      <w:r w:rsidR="00707062">
        <w:t xml:space="preserve">представляется в виде </w:t>
      </w:r>
      <w:r>
        <w:t>класс</w:t>
      </w:r>
      <w:r w:rsidR="00707062">
        <w:t>а</w:t>
      </w:r>
      <w:r>
        <w:t xml:space="preserve"> </w:t>
      </w:r>
      <w:r w:rsidR="00707062">
        <w:t xml:space="preserve">и наследуется от общего класса всех компонентов, который содержит общие для всех свойства. </w:t>
      </w:r>
      <w:r>
        <w:t xml:space="preserve">Это позволит в дальнейшем расширять их, </w:t>
      </w:r>
      <w:r w:rsidR="00707062">
        <w:t>добавлять</w:t>
      </w:r>
      <w:r>
        <w:t xml:space="preserve"> новы</w:t>
      </w:r>
      <w:r w:rsidR="00707062">
        <w:t>е</w:t>
      </w:r>
      <w:r>
        <w:t xml:space="preserve"> свойства, которые присутствуют только у них.</w:t>
      </w:r>
    </w:p>
    <w:p w:rsidR="00841B6A" w:rsidRPr="00841B6A" w:rsidRDefault="00841B6A" w:rsidP="00707062">
      <w:r>
        <w:t xml:space="preserve">На рисунке 10 изображена </w:t>
      </w:r>
      <w:r>
        <w:rPr>
          <w:lang w:val="en-US"/>
        </w:rPr>
        <w:t>UML</w:t>
      </w:r>
      <w:r w:rsidRPr="00841B6A">
        <w:t>-</w:t>
      </w:r>
      <w:r>
        <w:t>диаграмма классов.</w:t>
      </w:r>
    </w:p>
    <w:p w:rsidR="00491B74" w:rsidRDefault="00491B74" w:rsidP="00491B74">
      <w:pPr>
        <w:keepNext/>
        <w:ind w:firstLine="0"/>
        <w:jc w:val="center"/>
      </w:pPr>
      <w:r w:rsidRPr="006E4F02">
        <w:rPr>
          <w:noProof/>
          <w:lang w:eastAsia="ru-RU"/>
        </w:rPr>
        <w:lastRenderedPageBreak/>
        <w:drawing>
          <wp:inline distT="0" distB="0" distL="0" distR="0" wp14:anchorId="68B9C4F8" wp14:editId="39C64977">
            <wp:extent cx="4968815" cy="6878812"/>
            <wp:effectExtent l="0" t="0" r="3810" b="0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48" cy="68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4" w:rsidRPr="006E4F02" w:rsidRDefault="00491B74" w:rsidP="00491B74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10</w:t>
        </w:r>
      </w:fldSimple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491B74" w:rsidRDefault="00491B74" w:rsidP="00491B74">
      <w:r>
        <w:t xml:space="preserve">Алгоритм генерации заключается в обходе синтаксического дерева и использовании классов для генерации кода: </w:t>
      </w:r>
    </w:p>
    <w:p w:rsidR="00491B74" w:rsidRPr="00491B74" w:rsidRDefault="00491B74" w:rsidP="00491B74">
      <w:pPr>
        <w:pStyle w:val="ad"/>
        <w:numPr>
          <w:ilvl w:val="0"/>
          <w:numId w:val="40"/>
        </w:numPr>
      </w:pPr>
      <w:proofErr w:type="spellStart"/>
      <w:r w:rsidRPr="00491B74">
        <w:rPr>
          <w:lang w:val="en-US"/>
        </w:rPr>
        <w:t>TkComponentFactory</w:t>
      </w:r>
      <w:proofErr w:type="spellEnd"/>
      <w:r w:rsidR="00707062">
        <w:t xml:space="preserve">, </w:t>
      </w:r>
      <w:r>
        <w:t>возвращает компонент в виде класса</w:t>
      </w:r>
      <w:r w:rsidRPr="00491B74">
        <w:t>;</w:t>
      </w:r>
    </w:p>
    <w:p w:rsidR="00491B74" w:rsidRPr="00080E8F" w:rsidRDefault="00491B74" w:rsidP="00491B74">
      <w:pPr>
        <w:pStyle w:val="ad"/>
        <w:numPr>
          <w:ilvl w:val="0"/>
          <w:numId w:val="40"/>
        </w:numPr>
      </w:pPr>
      <w:proofErr w:type="spellStart"/>
      <w:r w:rsidRPr="00491B74">
        <w:rPr>
          <w:lang w:val="en-US"/>
        </w:rPr>
        <w:t>TkComponentGenerator</w:t>
      </w:r>
      <w:proofErr w:type="spellEnd"/>
      <w:r w:rsidR="00707062">
        <w:t xml:space="preserve">, </w:t>
      </w:r>
      <w:r>
        <w:t>генерирует компонент.</w:t>
      </w:r>
    </w:p>
    <w:p w:rsidR="00491B74" w:rsidRDefault="00491B74" w:rsidP="00491B74">
      <w:r>
        <w:t>Псевдокод приведён в таблице 1</w:t>
      </w:r>
      <w:r w:rsidR="00707062">
        <w:t>4</w:t>
      </w:r>
      <w:r>
        <w:t xml:space="preserve">, а </w:t>
      </w:r>
      <w:r w:rsidR="00707062">
        <w:t xml:space="preserve">ниже, </w:t>
      </w:r>
      <w:r>
        <w:t>на рисунке 1</w:t>
      </w:r>
      <w:r w:rsidR="00707062">
        <w:t>1,</w:t>
      </w:r>
      <w:r>
        <w:t xml:space="preserve"> представлена </w:t>
      </w:r>
      <w:r>
        <w:rPr>
          <w:lang w:val="en-US"/>
        </w:rPr>
        <w:t>UML</w:t>
      </w:r>
      <w:r>
        <w:t>-диаграмма классов</w:t>
      </w:r>
      <w:r w:rsidR="00707062">
        <w:t xml:space="preserve"> </w:t>
      </w:r>
      <w:proofErr w:type="spellStart"/>
      <w:r w:rsidR="00707062">
        <w:rPr>
          <w:lang w:val="en-US"/>
        </w:rPr>
        <w:t>TkComponentFactory</w:t>
      </w:r>
      <w:proofErr w:type="spellEnd"/>
      <w:r w:rsidR="00707062" w:rsidRPr="00707062">
        <w:t xml:space="preserve"> </w:t>
      </w:r>
      <w:r w:rsidR="00707062">
        <w:t xml:space="preserve">и </w:t>
      </w:r>
      <w:proofErr w:type="spellStart"/>
      <w:r w:rsidR="00707062">
        <w:rPr>
          <w:lang w:val="en-US"/>
        </w:rPr>
        <w:t>TkComponentGenerator</w:t>
      </w:r>
      <w:proofErr w:type="spellEnd"/>
      <w:r>
        <w:t>.</w:t>
      </w:r>
    </w:p>
    <w:p w:rsidR="00491B74" w:rsidRPr="00C219A2" w:rsidRDefault="00491B74" w:rsidP="00491B74">
      <w:pPr>
        <w:pStyle w:val="a5"/>
        <w:keepNext/>
        <w:rPr>
          <w:lang w:val="en-US"/>
        </w:rPr>
      </w:pPr>
      <w:r>
        <w:lastRenderedPageBreak/>
        <w:t xml:space="preserve">Таблица </w:t>
      </w:r>
      <w:fldSimple w:instr=" SEQ Таблица \* ARABIC ">
        <w:r w:rsidR="005615C6">
          <w:rPr>
            <w:noProof/>
          </w:rPr>
          <w:t>14</w:t>
        </w:r>
      </w:fldSimple>
      <w:r>
        <w:t xml:space="preserve"> – Псевдокод алгоритма генерации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1B74" w:rsidRPr="00547704" w:rsidTr="008E7199">
        <w:tc>
          <w:tcPr>
            <w:tcW w:w="9345" w:type="dxa"/>
            <w:shd w:val="clear" w:color="auto" w:fill="D9D9D9" w:themeFill="background1" w:themeFillShade="D9"/>
          </w:tcPr>
          <w:p w:rsidR="00491B74" w:rsidRPr="00547704" w:rsidRDefault="00491B74" w:rsidP="008E7199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491B74" w:rsidRPr="00C219A2" w:rsidTr="008E7199">
        <w:tc>
          <w:tcPr>
            <w:tcW w:w="9345" w:type="dxa"/>
          </w:tcPr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void generate(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component,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parent) {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component.name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 xml:space="preserve">for (property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generatedComponent.property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[property]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91B74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491B74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code +=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tkGenerator.generate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component.components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parentComponent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::get(component.name)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  <w:p w:rsidR="00491B74" w:rsidRPr="00C219A2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491B74" w:rsidRPr="00C219A2" w:rsidRDefault="00491B74" w:rsidP="00491B74">
      <w:pPr>
        <w:rPr>
          <w:lang w:val="en-US"/>
        </w:rPr>
      </w:pPr>
    </w:p>
    <w:p w:rsidR="00491B74" w:rsidRDefault="00491B74" w:rsidP="00491B74">
      <w:pPr>
        <w:keepNext/>
        <w:ind w:firstLine="0"/>
        <w:jc w:val="center"/>
      </w:pPr>
      <w:r w:rsidRPr="00080E8F">
        <w:rPr>
          <w:noProof/>
          <w:lang w:eastAsia="ru-RU"/>
        </w:rPr>
        <w:drawing>
          <wp:inline distT="0" distB="0" distL="0" distR="0" wp14:anchorId="4E10DD84" wp14:editId="780EF1E8">
            <wp:extent cx="4932890" cy="3079630"/>
            <wp:effectExtent l="0" t="0" r="1270" b="6985"/>
            <wp:docPr id="8" name="Рисунок 8" descr="G:\Projects\mirea\lui\doc\media\Lui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Generato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248" cy="31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4" w:rsidRDefault="00491B74" w:rsidP="00707062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11</w:t>
        </w:r>
      </w:fldSimple>
      <w:r w:rsidRPr="007C2003">
        <w:t xml:space="preserve"> – </w:t>
      </w:r>
      <w:r>
        <w:rPr>
          <w:lang w:val="en-US"/>
        </w:rPr>
        <w:t>UML</w:t>
      </w:r>
      <w:r>
        <w:t xml:space="preserve">-диаграмма классов </w:t>
      </w:r>
      <w:proofErr w:type="spellStart"/>
      <w:r>
        <w:rPr>
          <w:lang w:val="en-US"/>
        </w:rPr>
        <w:t>TkComponentFactory</w:t>
      </w:r>
      <w:proofErr w:type="spellEnd"/>
      <w:r w:rsidRPr="007C2003">
        <w:t xml:space="preserve"> и </w:t>
      </w:r>
      <w:proofErr w:type="spellStart"/>
      <w:r>
        <w:rPr>
          <w:lang w:val="en-US"/>
        </w:rPr>
        <w:t>TkComponentGenerator</w:t>
      </w:r>
      <w:proofErr w:type="spellEnd"/>
    </w:p>
    <w:p w:rsidR="0076546C" w:rsidRDefault="007C64A9" w:rsidP="0076546C">
      <w:pPr>
        <w:pStyle w:val="2"/>
      </w:pPr>
      <w:bookmarkStart w:id="42" w:name="_Toc27596876"/>
      <w:r>
        <w:t>4</w:t>
      </w:r>
      <w:r w:rsidR="0076546C">
        <w:t>.5 Постпроцессор</w:t>
      </w:r>
      <w:bookmarkEnd w:id="42"/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>Ниже</w:t>
      </w:r>
      <w:r w:rsidR="00707062">
        <w:t>, на рисунке 12,</w:t>
      </w:r>
      <w:r>
        <w:t xml:space="preserve">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 w:rsidR="00707062">
        <w:t>.</w:t>
      </w:r>
      <w:r>
        <w:t xml:space="preserve"> 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lastRenderedPageBreak/>
        <w:drawing>
          <wp:inline distT="0" distB="0" distL="0" distR="0" wp14:anchorId="71DB77CE" wp14:editId="0B900A75">
            <wp:extent cx="2036235" cy="1595887"/>
            <wp:effectExtent l="0" t="0" r="2540" b="4445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64" cy="16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12</w:t>
        </w:r>
      </w:fldSimple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7B5636" w:rsidRPr="007B11ED" w:rsidRDefault="00491B74" w:rsidP="007B11ED">
      <w:pPr>
        <w:pStyle w:val="2"/>
      </w:pPr>
      <w:bookmarkStart w:id="43" w:name="_Toc27596877"/>
      <w:r>
        <w:t>5</w:t>
      </w:r>
      <w:r w:rsidR="007B11ED">
        <w:t xml:space="preserve"> Проектирование и реализация приложения</w:t>
      </w:r>
      <w:bookmarkEnd w:id="43"/>
    </w:p>
    <w:p w:rsidR="00DE6F0A" w:rsidRDefault="00CA7509" w:rsidP="00DE6F0A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 xml:space="preserve">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7A3651" w:rsidP="00DE6F0A">
      <w:r>
        <w:t xml:space="preserve">Список принимаемых команд приведен </w:t>
      </w:r>
      <w:r w:rsidR="00EE5D46">
        <w:t>в таблице</w:t>
      </w:r>
      <w:r w:rsidR="00362CC1">
        <w:t xml:space="preserve"> </w:t>
      </w:r>
      <w:r w:rsidR="00DE6F0A">
        <w:t>15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15</w:t>
        </w:r>
      </w:fldSimple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B126B5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bookmarkStart w:id="44" w:name="_GoBack"/>
            <w:bookmarkEnd w:id="44"/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ED7EA6">
        <w:t>изображена на рисунке 1</w:t>
      </w:r>
      <w:r w:rsidR="00DE6F0A">
        <w:t>3</w:t>
      </w:r>
      <w:r w:rsidR="003E4601">
        <w:t>: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файл</w:t>
      </w:r>
      <w:proofErr w:type="gramEnd"/>
      <w:r>
        <w:t xml:space="preserve">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A42652" w:rsidP="003E4601">
      <w:pPr>
        <w:pStyle w:val="ad"/>
        <w:numPr>
          <w:ilvl w:val="0"/>
          <w:numId w:val="14"/>
        </w:numPr>
      </w:pPr>
      <w:proofErr w:type="gramStart"/>
      <w:r>
        <w:t>п</w:t>
      </w:r>
      <w:r w:rsidR="003E4601">
        <w:t>риложение</w:t>
      </w:r>
      <w:proofErr w:type="gramEnd"/>
      <w:r w:rsidR="003E4601">
        <w:t xml:space="preserve"> передаёт код из файла транслятору</w:t>
      </w:r>
      <w:r w:rsidR="003E4601" w:rsidRPr="003E4601">
        <w:t>;</w:t>
      </w:r>
    </w:p>
    <w:p w:rsidR="003E4601" w:rsidRDefault="00DE6F0A" w:rsidP="003E4601">
      <w:pPr>
        <w:pStyle w:val="ad"/>
        <w:numPr>
          <w:ilvl w:val="0"/>
          <w:numId w:val="14"/>
        </w:numPr>
      </w:pPr>
      <w:proofErr w:type="gramStart"/>
      <w:r>
        <w:t>происходит</w:t>
      </w:r>
      <w:proofErr w:type="gramEnd"/>
      <w:r>
        <w:t xml:space="preserve"> трансляция</w:t>
      </w:r>
      <w:r w:rsidR="003E4601"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</w:t>
      </w:r>
      <w:r w:rsidR="00DE6F0A">
        <w:t>создаётся</w:t>
      </w:r>
      <w:r>
        <w:t xml:space="preserve">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="00DE6F0A">
        <w:t xml:space="preserve"> со сгенерированным кодом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инициируется исключение и выводится сообщение об ошибке</w:t>
      </w:r>
      <w:r w:rsidRPr="003E4601">
        <w:t>.</w:t>
      </w:r>
    </w:p>
    <w:p w:rsidR="00027387" w:rsidRDefault="00EE5D46" w:rsidP="00A42652">
      <w:pPr>
        <w:keepNext/>
        <w:ind w:firstLine="0"/>
        <w:jc w:val="center"/>
      </w:pPr>
      <w:r w:rsidRPr="00EE5D46">
        <w:rPr>
          <w:noProof/>
          <w:lang w:eastAsia="ru-RU"/>
        </w:rPr>
        <w:lastRenderedPageBreak/>
        <w:drawing>
          <wp:inline distT="0" distB="0" distL="0" distR="0">
            <wp:extent cx="5700741" cy="2441276"/>
            <wp:effectExtent l="0" t="0" r="0" b="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09" cy="244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F2" w:rsidRPr="00F903F2" w:rsidRDefault="00027387" w:rsidP="00F903F2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13</w:t>
        </w:r>
      </w:fldSimple>
      <w:r w:rsidRPr="00027387">
        <w:t xml:space="preserve"> – Схема работы </w:t>
      </w:r>
      <w:r w:rsidR="00A42652">
        <w:t>консольного приложения</w:t>
      </w:r>
    </w:p>
    <w:p w:rsidR="008939BD" w:rsidRDefault="00491B74" w:rsidP="00F903F2">
      <w:pPr>
        <w:pStyle w:val="2"/>
      </w:pPr>
      <w:bookmarkStart w:id="45" w:name="_Toc27596878"/>
      <w:r>
        <w:t>6</w:t>
      </w:r>
      <w:r w:rsidR="00C85D26" w:rsidRPr="00C85D26">
        <w:t xml:space="preserve"> </w:t>
      </w:r>
      <w:r w:rsidR="00C85D26">
        <w:t>Тестирование</w:t>
      </w:r>
      <w:bookmarkEnd w:id="45"/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990829" w:rsidP="00C85D26">
      <w:r>
        <w:t>На рисунках 1</w:t>
      </w:r>
      <w:r w:rsidR="006467DF">
        <w:t>4</w:t>
      </w:r>
      <w:r>
        <w:t>-</w:t>
      </w:r>
      <w:r w:rsidR="006467DF">
        <w:t>15</w:t>
      </w:r>
      <w:r w:rsidR="00C85D26">
        <w:t xml:space="preserve">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4564049" cy="1727764"/>
            <wp:effectExtent l="19050" t="19050" r="2730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9610" cy="173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14</w:t>
        </w:r>
      </w:fldSimple>
      <w:r>
        <w:t xml:space="preserve"> – Результаты тестирования класса </w:t>
      </w:r>
      <w:proofErr w:type="spellStart"/>
      <w:r>
        <w:rPr>
          <w:lang w:val="en-US"/>
        </w:rPr>
        <w:t>Lexer</w:t>
      </w:r>
      <w:proofErr w:type="spellEnd"/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4762831" cy="1747402"/>
            <wp:effectExtent l="19050" t="19050" r="1905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8376" cy="175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fldSimple w:instr=" SEQ Рисунок \* ARABIC ">
        <w:r w:rsidR="005615C6">
          <w:rPr>
            <w:noProof/>
          </w:rPr>
          <w:t>15</w:t>
        </w:r>
      </w:fldSimple>
      <w:r>
        <w:t xml:space="preserve"> – Результаты тестирования класса </w:t>
      </w:r>
      <w:proofErr w:type="spellStart"/>
      <w:r>
        <w:rPr>
          <w:lang w:val="en-US"/>
        </w:rPr>
        <w:t>Syntaxer</w:t>
      </w:r>
      <w:proofErr w:type="spellEnd"/>
    </w:p>
    <w:p w:rsidR="00C85D26" w:rsidRDefault="00C85D26" w:rsidP="00AC61FE"/>
    <w:p w:rsidR="00D82763" w:rsidRDefault="00D82763" w:rsidP="00D82763">
      <w:pPr>
        <w:pStyle w:val="2"/>
      </w:pPr>
      <w:r>
        <w:lastRenderedPageBreak/>
        <w:t>7</w:t>
      </w:r>
      <w:r w:rsidRPr="00C85D26">
        <w:t xml:space="preserve"> </w:t>
      </w:r>
      <w:r>
        <w:t>Пример использования языка</w:t>
      </w:r>
    </w:p>
    <w:p w:rsidR="00D82763" w:rsidRDefault="00D82763" w:rsidP="00D82763">
      <w:r>
        <w:t>В качестве демонстрации результата приведём пример для программы которая разделяет числа на положительные и все остальные из исходного линейного односвязного списка и создаёт два новых (</w:t>
      </w:r>
      <w:r w:rsidR="00B75583">
        <w:t>Таблица</w:t>
      </w:r>
      <w:r>
        <w:t xml:space="preserve"> 16).</w:t>
      </w:r>
    </w:p>
    <w:p w:rsidR="00B75583" w:rsidRDefault="00B75583" w:rsidP="00B75583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16</w:t>
        </w:r>
      </w:fldSimple>
      <w:r>
        <w:t xml:space="preserve">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5583" w:rsidRPr="00B126B5" w:rsidTr="00B75583">
        <w:tc>
          <w:tcPr>
            <w:tcW w:w="9345" w:type="dxa"/>
          </w:tcPr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from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list_class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import *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import random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= List()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lstPositive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= List()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lstOther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= List()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for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in range(15):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lst.append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random.randint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(-100, 100))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for index in range(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lst.size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):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if lst.at(index) &gt; 0: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lstPositive.append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(lst.at(index))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else: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lstOther.append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(lst.at(index))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</w:p>
          <w:p w:rsidR="00B75583" w:rsidRPr="00841B6A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841B6A">
              <w:rPr>
                <w:rFonts w:ascii="Courier New" w:hAnsi="Courier New" w:cs="Courier New"/>
                <w:sz w:val="24"/>
                <w:lang w:val="en-US"/>
              </w:rPr>
              <w:t>lstPositive</w:t>
            </w:r>
            <w:proofErr w:type="spellEnd"/>
            <w:r w:rsidRPr="00841B6A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r w:rsidRPr="00841B6A">
              <w:rPr>
                <w:rFonts w:ascii="Courier New" w:hAnsi="Courier New" w:cs="Courier New"/>
                <w:sz w:val="24"/>
                <w:lang w:val="en-US"/>
              </w:rPr>
              <w:t>lstPositive.toList</w:t>
            </w:r>
            <w:proofErr w:type="spellEnd"/>
            <w:r w:rsidRPr="00841B6A">
              <w:rPr>
                <w:rFonts w:ascii="Courier New" w:hAnsi="Courier New" w:cs="Courier New"/>
                <w:sz w:val="24"/>
                <w:lang w:val="en-US"/>
              </w:rPr>
              <w:t>()</w:t>
            </w:r>
          </w:p>
          <w:p w:rsidR="00B75583" w:rsidRPr="00841B6A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841B6A">
              <w:rPr>
                <w:rFonts w:ascii="Courier New" w:hAnsi="Courier New" w:cs="Courier New"/>
                <w:sz w:val="24"/>
                <w:lang w:val="en-US"/>
              </w:rPr>
              <w:t>lstOther</w:t>
            </w:r>
            <w:proofErr w:type="spellEnd"/>
            <w:r w:rsidRPr="00841B6A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r w:rsidRPr="00841B6A">
              <w:rPr>
                <w:rFonts w:ascii="Courier New" w:hAnsi="Courier New" w:cs="Courier New"/>
                <w:sz w:val="24"/>
                <w:lang w:val="en-US"/>
              </w:rPr>
              <w:t>lstOther.toList</w:t>
            </w:r>
            <w:proofErr w:type="spellEnd"/>
            <w:r w:rsidRPr="00841B6A">
              <w:rPr>
                <w:rFonts w:ascii="Courier New" w:hAnsi="Courier New" w:cs="Courier New"/>
                <w:sz w:val="24"/>
                <w:lang w:val="en-US"/>
              </w:rPr>
              <w:t>()</w:t>
            </w:r>
          </w:p>
        </w:tc>
      </w:tr>
    </w:tbl>
    <w:p w:rsidR="00D82763" w:rsidRPr="00841B6A" w:rsidRDefault="00D82763" w:rsidP="00B75583">
      <w:pPr>
        <w:rPr>
          <w:lang w:val="en-US"/>
        </w:rPr>
      </w:pPr>
    </w:p>
    <w:p w:rsidR="00B75583" w:rsidRDefault="00B75583" w:rsidP="00B75583">
      <w:r>
        <w:t>Теперь с</w:t>
      </w:r>
      <w:r w:rsidR="00D82763">
        <w:t>оздадим графический интерфейс для существующей программы</w:t>
      </w:r>
      <w:r>
        <w:t>,</w:t>
      </w:r>
      <w:r w:rsidR="00D82763">
        <w:t xml:space="preserve"> </w:t>
      </w:r>
      <w:r>
        <w:t xml:space="preserve">добавив код, описывающий интерфейс </w:t>
      </w:r>
      <w:r w:rsidR="00D82763">
        <w:t>уже к существующему (</w:t>
      </w:r>
      <w:r>
        <w:t>Таблица</w:t>
      </w:r>
      <w:r w:rsidR="00D82763">
        <w:t xml:space="preserve"> 17)</w:t>
      </w:r>
      <w:r>
        <w:t>.</w:t>
      </w:r>
    </w:p>
    <w:p w:rsidR="00B75583" w:rsidRDefault="00B75583" w:rsidP="00B75583">
      <w:pPr>
        <w:pStyle w:val="a5"/>
        <w:keepNext/>
      </w:pPr>
      <w:r>
        <w:t xml:space="preserve">Таблица </w:t>
      </w:r>
      <w:fldSimple w:instr=" SEQ Таблица \* ARABIC ">
        <w:r w:rsidR="005615C6">
          <w:rPr>
            <w:noProof/>
          </w:rPr>
          <w:t>17</w:t>
        </w:r>
      </w:fldSimple>
      <w:r>
        <w:t xml:space="preserve"> – Код описывающий графический интерфейс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5583" w:rsidRPr="00B75583" w:rsidTr="003F36E2">
        <w:tc>
          <w:tcPr>
            <w:tcW w:w="9345" w:type="dxa"/>
          </w:tcPr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#LUI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Window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ab/>
              <w:t>title: "Test"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ab/>
              <w:t>width: 300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ab/>
              <w:t>height: 300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Frame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position: LEFT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Label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    caption: "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Положительные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числа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"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List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    data: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lstPositive</w:t>
            </w:r>
            <w:proofErr w:type="spellEnd"/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Frame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position: RIGHT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Label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    caption: "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Остальные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числа</w:t>
            </w:r>
            <w:proofErr w:type="spellEnd"/>
            <w:r w:rsidRPr="00B75583">
              <w:rPr>
                <w:rFonts w:ascii="Courier New" w:hAnsi="Courier New" w:cs="Courier New"/>
                <w:sz w:val="24"/>
                <w:lang w:val="en-US"/>
              </w:rPr>
              <w:t>"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List {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    data: </w:t>
            </w:r>
            <w:proofErr w:type="spellStart"/>
            <w:r w:rsidRPr="00B75583">
              <w:rPr>
                <w:rFonts w:ascii="Courier New" w:hAnsi="Courier New" w:cs="Courier New"/>
                <w:sz w:val="24"/>
                <w:lang w:val="en-US"/>
              </w:rPr>
              <w:t>lstOther</w:t>
            </w:r>
            <w:proofErr w:type="spellEnd"/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5583" w:rsidRPr="00B75583" w:rsidRDefault="00B75583" w:rsidP="00B75583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5583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B75583" w:rsidRPr="00B75583" w:rsidRDefault="00B75583" w:rsidP="00D82763">
      <w:pPr>
        <w:rPr>
          <w:lang w:val="en-US"/>
        </w:rPr>
      </w:pPr>
    </w:p>
    <w:p w:rsidR="00D82763" w:rsidRDefault="00D82763" w:rsidP="00D82763">
      <w:r>
        <w:t xml:space="preserve">После чего в командной строке вызовем приложение транслятора с указанием пути к файлу. В результате мы получаем файл со следующим сгенерированным кодом (Рисунок </w:t>
      </w:r>
      <w:r w:rsidR="00B75583">
        <w:t>18</w:t>
      </w:r>
      <w:r>
        <w:t>).</w:t>
      </w:r>
    </w:p>
    <w:p w:rsidR="00D82763" w:rsidRDefault="00D82763" w:rsidP="00D8276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0D68A5" wp14:editId="0F743F50">
            <wp:extent cx="3039677" cy="2665563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1596" cy="2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63" w:rsidRPr="00D82763" w:rsidRDefault="00D82763" w:rsidP="00D82763">
      <w:pPr>
        <w:pStyle w:val="a5"/>
        <w:jc w:val="center"/>
      </w:pPr>
      <w:r>
        <w:t xml:space="preserve">Рисунок </w:t>
      </w:r>
      <w:r w:rsidR="00C71802">
        <w:fldChar w:fldCharType="begin"/>
      </w:r>
      <w:r w:rsidR="00C71802">
        <w:instrText xml:space="preserve"> SEQ Рисунок \* ARABIC </w:instrText>
      </w:r>
      <w:r w:rsidR="00C71802">
        <w:fldChar w:fldCharType="separate"/>
      </w:r>
      <w:r w:rsidR="005615C6">
        <w:rPr>
          <w:noProof/>
        </w:rPr>
        <w:t>16</w:t>
      </w:r>
      <w:r w:rsidR="00C71802">
        <w:rPr>
          <w:noProof/>
        </w:rPr>
        <w:fldChar w:fldCharType="end"/>
      </w:r>
      <w:r>
        <w:t xml:space="preserve"> – Полученное </w:t>
      </w:r>
    </w:p>
    <w:p w:rsidR="00D82763" w:rsidRDefault="00D82763" w:rsidP="00AC61FE"/>
    <w:p w:rsidR="00D82763" w:rsidRDefault="00D82763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bookmarkStart w:id="46" w:name="_Toc27596879"/>
      <w:r>
        <w:lastRenderedPageBreak/>
        <w:t>заключение</w:t>
      </w:r>
      <w:bookmarkEnd w:id="46"/>
    </w:p>
    <w:p w:rsidR="006829F8" w:rsidRDefault="006829F8" w:rsidP="00AC61FE">
      <w:r>
        <w:t xml:space="preserve">Результатом выполненного курсового проекта является созданный декларативный язык для </w:t>
      </w:r>
      <w:r w:rsidR="006A5D57">
        <w:t xml:space="preserve">описания </w:t>
      </w:r>
      <w:r>
        <w:t xml:space="preserve">графического интерфейса, названный </w:t>
      </w:r>
      <w:proofErr w:type="spellStart"/>
      <w:r w:rsidR="00B62D11">
        <w:rPr>
          <w:lang w:val="en-US"/>
        </w:rPr>
        <w:t>Lui</w:t>
      </w:r>
      <w:proofErr w:type="spellEnd"/>
      <w:r>
        <w:t>.</w:t>
      </w:r>
    </w:p>
    <w:p w:rsidR="00E27481" w:rsidRDefault="002D703D" w:rsidP="00AC61FE">
      <w:r>
        <w:t xml:space="preserve"> </w:t>
      </w:r>
      <w:r w:rsidR="006829F8">
        <w:t>Достоинства разработанного языка</w:t>
      </w:r>
      <w:r w:rsidR="00B62D11">
        <w:t>:</w:t>
      </w:r>
      <w:r w:rsidR="009B0819">
        <w:t xml:space="preserve"> </w:t>
      </w:r>
    </w:p>
    <w:p w:rsidR="00DB2608" w:rsidRDefault="006829F8" w:rsidP="006829F8">
      <w:pPr>
        <w:pStyle w:val="ad"/>
        <w:numPr>
          <w:ilvl w:val="0"/>
          <w:numId w:val="16"/>
        </w:numPr>
      </w:pPr>
      <w:proofErr w:type="gramStart"/>
      <w:r>
        <w:t>простой</w:t>
      </w:r>
      <w:proofErr w:type="gramEnd"/>
      <w:r>
        <w:t xml:space="preserve"> синтаксис</w:t>
      </w:r>
      <w:r>
        <w:rPr>
          <w:lang w:val="en-US"/>
        </w:rPr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</w:t>
      </w:r>
      <w:r w:rsidR="006829F8">
        <w:t xml:space="preserve"> транслятора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6829F8">
        <w:t xml:space="preserve"> транслятора</w:t>
      </w:r>
      <w:r w:rsidR="003A63DC">
        <w:t>.</w:t>
      </w:r>
    </w:p>
    <w:p w:rsidR="003341A2" w:rsidRDefault="006829F8" w:rsidP="00553EC4">
      <w:r>
        <w:t xml:space="preserve">Основным недостатком разработанного языка является полное отсутствие поддержки </w:t>
      </w:r>
      <w:r w:rsidR="00553EC4">
        <w:t>обработки событий, что в свою очередь ограничивает разработчика, позволяя ему создавать графические</w:t>
      </w:r>
      <w:r w:rsidR="004260EB">
        <w:t xml:space="preserve"> интерфейсы</w:t>
      </w:r>
      <w:r w:rsidR="00553EC4">
        <w:t xml:space="preserve"> только выводящие информацию.</w:t>
      </w:r>
    </w:p>
    <w:p w:rsidR="00D82763" w:rsidRDefault="00D82763" w:rsidP="00D82763">
      <w:r>
        <w:t>В процесс</w:t>
      </w:r>
      <w:r w:rsidR="004260EB">
        <w:t>е</w:t>
      </w:r>
      <w:r>
        <w:t xml:space="preserve"> выполнения были выполненные следующие этапы:</w:t>
      </w:r>
    </w:p>
    <w:p w:rsidR="00D82763" w:rsidRDefault="00D82763" w:rsidP="00D82763">
      <w:pPr>
        <w:pStyle w:val="ad"/>
        <w:numPr>
          <w:ilvl w:val="0"/>
          <w:numId w:val="17"/>
        </w:numPr>
      </w:pPr>
      <w:proofErr w:type="gramStart"/>
      <w:r>
        <w:t>анализ</w:t>
      </w:r>
      <w:proofErr w:type="gramEnd"/>
      <w:r>
        <w:t xml:space="preserve"> декларативного подхода и существующего решения</w:t>
      </w:r>
      <w:r w:rsidRPr="000A01CD"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proofErr w:type="gramStart"/>
      <w:r>
        <w:t>создание</w:t>
      </w:r>
      <w:proofErr w:type="gramEnd"/>
      <w:r>
        <w:t xml:space="preserve"> декларативного языка</w:t>
      </w:r>
      <w:r>
        <w:rPr>
          <w:lang w:val="en-US"/>
        </w:rPr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приложения</w:t>
      </w:r>
      <w:r>
        <w:rPr>
          <w:lang w:val="en-US"/>
        </w:rPr>
        <w:t>;</w:t>
      </w:r>
    </w:p>
    <w:p w:rsidR="00D82763" w:rsidRDefault="00D82763" w:rsidP="00D82763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D82763" w:rsidRDefault="00D82763" w:rsidP="00553EC4"/>
    <w:p w:rsidR="00D82763" w:rsidRDefault="00D82763" w:rsidP="00553EC4"/>
    <w:p w:rsidR="00D82763" w:rsidRDefault="00D82763" w:rsidP="00553EC4"/>
    <w:p w:rsidR="006829F8" w:rsidRDefault="006829F8" w:rsidP="00AC61FE"/>
    <w:p w:rsidR="00FD27B2" w:rsidRDefault="00FD27B2" w:rsidP="00AC61FE"/>
    <w:p w:rsidR="006829F8" w:rsidRDefault="006829F8" w:rsidP="00AC61FE">
      <w:pPr>
        <w:sectPr w:rsidR="006829F8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bookmarkStart w:id="47" w:name="_Toc27596880"/>
      <w:r>
        <w:lastRenderedPageBreak/>
        <w:t>список используемых источников</w:t>
      </w:r>
      <w:bookmarkEnd w:id="47"/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proofErr w:type="spellStart"/>
      <w:r w:rsidR="00DB2588">
        <w:t>Стандартинформ</w:t>
      </w:r>
      <w:proofErr w:type="spellEnd"/>
      <w:r w:rsidR="00DB2588">
        <w:t>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 xml:space="preserve">Python GUI, </w:t>
      </w: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AA5B42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AA5B42" w:rsidRPr="00AA5B42">
        <w:rPr>
          <w:lang w:val="en-US"/>
        </w:rPr>
        <w:t>https://www.kdab.com/qml-engine-internals-part-1-qml-file-loading/</w:t>
      </w:r>
      <w:r w:rsidR="00AA5B42">
        <w:rPr>
          <w:lang w:val="en-US"/>
        </w:rPr>
        <w:t>;</w:t>
      </w:r>
    </w:p>
    <w:p w:rsidR="00453FE0" w:rsidRPr="00AA5B42" w:rsidRDefault="00AA5B42" w:rsidP="00AC61FE">
      <w:r>
        <w:t xml:space="preserve">11. </w:t>
      </w:r>
      <w:proofErr w:type="spellStart"/>
      <w:r>
        <w:rPr>
          <w:lang w:val="en-US"/>
        </w:rPr>
        <w:t>Webgraphviz</w:t>
      </w:r>
      <w:proofErr w:type="spellEnd"/>
      <w:r w:rsidRPr="00AA5B42">
        <w:t xml:space="preserve"> [</w:t>
      </w:r>
      <w:r>
        <w:t>Электронный ресурс</w:t>
      </w:r>
      <w:r w:rsidRPr="00AA5B42">
        <w:t>]</w:t>
      </w:r>
      <w:r>
        <w:t xml:space="preserve">. – </w:t>
      </w:r>
      <w:r>
        <w:rPr>
          <w:lang w:val="en-US"/>
        </w:rPr>
        <w:t>URL</w:t>
      </w:r>
      <w:r w:rsidRPr="00AA5B42">
        <w:t>: http://webgraphviz.com/</w:t>
      </w:r>
      <w:r w:rsidR="005363F3" w:rsidRPr="00AA5B42">
        <w:t>.</w:t>
      </w:r>
    </w:p>
    <w:p w:rsidR="00453FE0" w:rsidRPr="00AA5B42" w:rsidRDefault="00453FE0" w:rsidP="00AC61FE"/>
    <w:p w:rsidR="00FD27B2" w:rsidRPr="00AA5B42" w:rsidRDefault="00FD27B2" w:rsidP="00AC61FE"/>
    <w:p w:rsidR="00F5056E" w:rsidRPr="00AA5B42" w:rsidRDefault="00F5056E" w:rsidP="00AC61FE">
      <w:pPr>
        <w:sectPr w:rsidR="00F5056E" w:rsidRPr="00AA5B4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bookmarkStart w:id="48" w:name="_Toc27596881"/>
      <w:r>
        <w:lastRenderedPageBreak/>
        <w:t>приложение а</w:t>
      </w:r>
      <w:bookmarkEnd w:id="48"/>
    </w:p>
    <w:p w:rsidR="00F5056E" w:rsidRPr="00BD5E5E" w:rsidRDefault="0064298A" w:rsidP="00BD5E5E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Описание с</w:t>
      </w:r>
      <w:r w:rsidR="00F5056E" w:rsidRPr="00BD5E5E">
        <w:rPr>
          <w:b/>
          <w:sz w:val="32"/>
        </w:rPr>
        <w:t>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A5B42" w:rsidRDefault="00F51A30" w:rsidP="002D703D">
            <w:pPr>
              <w:pStyle w:val="a3"/>
            </w:pP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4185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53"/>
        <w:gridCol w:w="3496"/>
      </w:tblGrid>
      <w:tr w:rsidR="00AE303A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53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Combobox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Spinbox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bookmarkStart w:id="49" w:name="_Toc27596882"/>
      <w:r>
        <w:lastRenderedPageBreak/>
        <w:t>приложение Б</w:t>
      </w:r>
      <w:bookmarkEnd w:id="49"/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>
        <w:rPr>
          <w:lang w:val="en-US"/>
        </w:rPr>
        <w:t>Lexer</w:t>
      </w:r>
      <w:proofErr w:type="spellEnd"/>
      <w:r w:rsidR="001E16E6">
        <w:fldChar w:fldCharType="begin"/>
      </w:r>
      <w:r w:rsidR="001E16E6">
        <w:instrText xml:space="preserve"> SEQ Таблица \* ARABIC </w:instrText>
      </w:r>
      <w:r w:rsidR="001E16E6">
        <w:fldChar w:fldCharType="separate"/>
      </w:r>
      <w:r w:rsidR="005615C6">
        <w:rPr>
          <w:noProof/>
        </w:rPr>
        <w:t>18</w:t>
      </w:r>
      <w:r w:rsidR="001E16E6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B126B5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  <w:proofErr w:type="gramStart"/>
            <w:r w:rsidRPr="00C85D26">
              <w:rPr>
                <w:rFonts w:cs="Courier New"/>
              </w:rPr>
              <w:t xml:space="preserve">import </w:t>
            </w:r>
            <w:proofErr w:type="spellStart"/>
            <w:r w:rsidRPr="00C85D26">
              <w:rPr>
                <w:rFonts w:cs="Courier New"/>
              </w:rPr>
              <w:t>unittest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from </w:t>
            </w:r>
            <w:proofErr w:type="spellStart"/>
            <w:r w:rsidRPr="00C85D26">
              <w:rPr>
                <w:rFonts w:cs="Courier New"/>
              </w:rPr>
              <w:t>translator.lexer.lexer</w:t>
            </w:r>
            <w:proofErr w:type="spellEnd"/>
            <w:r w:rsidRPr="00C85D26">
              <w:rPr>
                <w:rFonts w:cs="Courier New"/>
              </w:rPr>
              <w:t xml:space="preserve"> import *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class </w:t>
            </w:r>
            <w:proofErr w:type="spellStart"/>
            <w:r w:rsidRPr="00C85D26">
              <w:rPr>
                <w:rFonts w:cs="Courier New"/>
              </w:rPr>
              <w:t>TestLexer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unittest.TestCase</w:t>
            </w:r>
            <w:proofErr w:type="spellEnd"/>
            <w:r w:rsidRPr="00C85D26">
              <w:rPr>
                <w:rFonts w:cs="Courier New"/>
              </w:rPr>
              <w:t>):</w:t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getCode</w:t>
            </w:r>
            <w:proofErr w:type="spellEnd"/>
            <w:r w:rsidRPr="00C85D26">
              <w:rPr>
                <w:rFonts w:cs="Courier New"/>
              </w:rPr>
              <w:t>(self, file):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""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with open(file) as f:</w:t>
            </w:r>
            <w:r w:rsidRPr="00C85D26">
              <w:rPr>
                <w:rFonts w:cs="Courier New"/>
              </w:rPr>
              <w:br/>
              <w:t xml:space="preserve">            code = ""</w:t>
            </w:r>
            <w:r w:rsidRPr="00C85D26">
              <w:rPr>
                <w:rFonts w:cs="Courier New"/>
              </w:rPr>
              <w:br/>
              <w:t xml:space="preserve">            for line in </w:t>
            </w:r>
            <w:proofErr w:type="spellStart"/>
            <w:r w:rsidRPr="00C85D26">
              <w:rPr>
                <w:rFonts w:cs="Courier New"/>
              </w:rPr>
              <w:t>f.readlines</w:t>
            </w:r>
            <w:proofErr w:type="spellEnd"/>
            <w:r w:rsidRPr="00C85D26">
              <w:rPr>
                <w:rFonts w:cs="Courier New"/>
              </w:rPr>
              <w:t>():</w:t>
            </w:r>
            <w:r w:rsidRPr="00C85D26">
              <w:rPr>
                <w:rFonts w:cs="Courier New"/>
              </w:rPr>
              <w:br/>
              <w:t xml:space="preserve">                code += line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if </w:t>
            </w:r>
            <w:proofErr w:type="spellStart"/>
            <w:r w:rsidRPr="00C85D26">
              <w:rPr>
                <w:rFonts w:cs="Courier New"/>
              </w:rPr>
              <w:t>code.find</w:t>
            </w:r>
            <w:proofErr w:type="spellEnd"/>
            <w:r w:rsidRPr="00C85D26">
              <w:rPr>
                <w:rFonts w:cs="Courier New"/>
              </w:rPr>
              <w:t>("#LUI") != -1: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user_code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("#LUI")[0]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("#LUI")[1]</w:t>
            </w:r>
            <w:r w:rsidRPr="00C85D26">
              <w:rPr>
                <w:rFonts w:cs="Courier New"/>
              </w:rPr>
              <w:br/>
              <w:t xml:space="preserve">        else: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("\n",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("\t",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 +",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lui_code.strip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return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testParse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("../examples/basic_1.lui")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 xml:space="preserve"> = [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TokenType.COMPONENT</w:t>
            </w:r>
            <w:proofErr w:type="spellEnd"/>
            <w:r w:rsidRPr="00C85D26">
              <w:rPr>
                <w:rFonts w:cs="Courier New"/>
              </w:rPr>
              <w:t>, "Window"),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TokenType.OBRACE</w:t>
            </w:r>
            <w:proofErr w:type="spellEnd"/>
            <w:r w:rsidRPr="00C85D26">
              <w:rPr>
                <w:rFonts w:cs="Courier New"/>
              </w:rPr>
              <w:t>, "{"),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"title"),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TokenType.PROPERTY_STRING_VALUE</w:t>
            </w:r>
            <w:proofErr w:type="spellEnd"/>
            <w:r w:rsidRPr="00C85D26">
              <w:rPr>
                <w:rFonts w:cs="Courier New"/>
              </w:rPr>
              <w:t>, '"Window title"'),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"width"),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"height"),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TokenType.CBRACE</w:t>
            </w:r>
            <w:proofErr w:type="spellEnd"/>
            <w:r w:rsidRPr="00C85D26">
              <w:rPr>
                <w:rFonts w:cs="Courier New"/>
              </w:rPr>
              <w:t>, "}"),</w:t>
            </w:r>
            <w:r w:rsidRPr="00C85D26">
              <w:rPr>
                <w:rFonts w:cs="Courier New"/>
              </w:rPr>
              <w:br/>
              <w:t xml:space="preserve">        ]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base_tokens.reverse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for 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 in range(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(tokens)):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].type,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].type)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].data,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].data)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testGetTokens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</w:t>
            </w:r>
            <w:proofErr w:type="gramEnd"/>
            <w:r w:rsidRPr="00C85D26">
              <w:rPr>
                <w:rFonts w:cs="Courier New"/>
              </w:rPr>
              <w:t>/examples/basic_2.lui")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(tokens), 14)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proofErr w:type="spellStart"/>
            <w:r w:rsidRPr="00C85D26">
              <w:rPr>
                <w:rFonts w:cs="Courier New"/>
              </w:rPr>
              <w:t>unittest.main</w:t>
            </w:r>
            <w:proofErr w:type="spellEnd"/>
            <w:r w:rsidRPr="00C85D26">
              <w:rPr>
                <w:rFonts w:cs="Courier New"/>
              </w:rPr>
              <w:t>()</w:t>
            </w:r>
          </w:p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</w:p>
    <w:p w:rsidR="002E23E8" w:rsidRDefault="002E23E8" w:rsidP="002E23E8">
      <w:pPr>
        <w:pStyle w:val="a5"/>
        <w:keepNext/>
      </w:pPr>
      <w:r>
        <w:lastRenderedPageBreak/>
        <w:t xml:space="preserve">Таблица Б.2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 w:rsidR="00E13BED">
        <w:rPr>
          <w:lang w:val="en-US"/>
        </w:rPr>
        <w:t>Syntaxer</w:t>
      </w:r>
      <w:proofErr w:type="spellEnd"/>
      <w:r w:rsidR="001E16E6">
        <w:fldChar w:fldCharType="begin"/>
      </w:r>
      <w:r w:rsidR="001E16E6">
        <w:instrText xml:space="preserve"> SEQ Таблица \* ARABIC </w:instrText>
      </w:r>
      <w:r w:rsidR="001E16E6">
        <w:fldChar w:fldCharType="separate"/>
      </w:r>
      <w:r w:rsidR="005615C6">
        <w:rPr>
          <w:noProof/>
        </w:rPr>
        <w:t>19</w:t>
      </w:r>
      <w:r w:rsidR="001E16E6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B126B5" w:rsidTr="00F905DD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  <w:r w:rsidRPr="002E23E8">
              <w:rPr>
                <w:rFonts w:cs="Courier New"/>
              </w:rPr>
              <w:t xml:space="preserve">import </w:t>
            </w:r>
            <w:proofErr w:type="spellStart"/>
            <w:r w:rsidRPr="002E23E8">
              <w:rPr>
                <w:rFonts w:cs="Courier New"/>
              </w:rPr>
              <w:t>unittest</w:t>
            </w:r>
            <w:proofErr w:type="spellEnd"/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translator.token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translator.syntaxer.syntaxer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class </w:t>
            </w:r>
            <w:proofErr w:type="spellStart"/>
            <w:r w:rsidRPr="002E23E8">
              <w:rPr>
                <w:rFonts w:cs="Courier New"/>
              </w:rPr>
              <w:t>TestSyntaxer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unittest.TestCase</w:t>
            </w:r>
            <w:proofErr w:type="spellEnd"/>
            <w:r w:rsidRPr="002E23E8">
              <w:rPr>
                <w:rFonts w:cs="Courier New"/>
              </w:rPr>
              <w:t>):</w:t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testGetST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TokenType.OBRACE</w:t>
            </w:r>
            <w:proofErr w:type="spellEnd"/>
            <w:r w:rsidRPr="002E23E8">
              <w:rPr>
                <w:rFonts w:cs="Courier New"/>
              </w:rPr>
              <w:t>, "{"),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ComponentNode</w:t>
            </w:r>
            <w:proofErr w:type="spellEnd"/>
            <w:r w:rsidRPr="002E23E8">
              <w:rPr>
                <w:rFonts w:cs="Courier New"/>
              </w:rPr>
              <w:t>("Window")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["title"] = '"Window title"'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["width"] = 150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</w:t>
            </w:r>
            <w:proofErr w:type="spellStart"/>
            <w:r w:rsidRPr="002E23E8">
              <w:rPr>
                <w:rFonts w:cs="Courier New"/>
              </w:rPr>
              <w:t>heoght</w:t>
            </w:r>
            <w:proofErr w:type="spellEnd"/>
            <w:r w:rsidRPr="002E23E8">
              <w:rPr>
                <w:rFonts w:cs="Courier New"/>
              </w:rPr>
              <w:t>"] = 150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(str(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>), str(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>))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testErrorBraces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try: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except Exception as e: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(str(e), "Syntax error: unclosed brace")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proofErr w:type="spellStart"/>
            <w:r w:rsidRPr="002E23E8">
              <w:rPr>
                <w:rFonts w:cs="Courier New"/>
              </w:rPr>
              <w:t>unittest.main</w:t>
            </w:r>
            <w:proofErr w:type="spellEnd"/>
            <w:r w:rsidRPr="002E23E8">
              <w:rPr>
                <w:rFonts w:cs="Courier New"/>
              </w:rPr>
              <w:t>()</w:t>
            </w:r>
          </w:p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36294F" w:rsidRDefault="0036294F" w:rsidP="00F51A30">
      <w:pPr>
        <w:rPr>
          <w:lang w:val="en-US"/>
        </w:rPr>
        <w:sectPr w:rsidR="0036294F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36294F" w:rsidRDefault="0036294F" w:rsidP="0036294F">
      <w:pPr>
        <w:pStyle w:val="1"/>
      </w:pPr>
      <w:bookmarkStart w:id="50" w:name="_Toc27596883"/>
      <w:r>
        <w:lastRenderedPageBreak/>
        <w:t>приложение В</w:t>
      </w:r>
      <w:bookmarkEnd w:id="50"/>
    </w:p>
    <w:p w:rsidR="00C85D26" w:rsidRPr="00341ADA" w:rsidRDefault="0036294F" w:rsidP="00341ADA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Исходный код приложения</w:t>
      </w:r>
    </w:p>
    <w:p w:rsidR="00341ADA" w:rsidRDefault="00341ADA" w:rsidP="00341ADA">
      <w:pPr>
        <w:pStyle w:val="a5"/>
        <w:keepNext/>
      </w:pPr>
      <w:r>
        <w:t>Таблица В.1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B126B5" w:rsidTr="00F905DD">
        <w:tc>
          <w:tcPr>
            <w:tcW w:w="9345" w:type="dxa"/>
          </w:tcPr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import sys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translator.translator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LuiApp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helpCommand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:")</w:t>
            </w:r>
            <w:r w:rsidRPr="00341ADA">
              <w:rPr>
                <w:rFonts w:cs="Courier New"/>
              </w:rPr>
              <w:br/>
              <w:t xml:space="preserve">        print("\t --help        - view 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")</w:t>
            </w:r>
            <w:r w:rsidRPr="00341ADA">
              <w:rPr>
                <w:rFonts w:cs="Courier New"/>
              </w:rPr>
              <w:br/>
              <w:t xml:space="preserve">        print("\t --file=[path] - select path to *.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file")</w:t>
            </w:r>
            <w:r w:rsidRPr="00341ADA">
              <w:rPr>
                <w:rFonts w:cs="Courier New"/>
              </w:rPr>
              <w:br/>
              <w:t xml:space="preserve">        print("\t --debug       - turn on debug mode")</w:t>
            </w:r>
            <w:r w:rsidRPr="00341ADA">
              <w:rPr>
                <w:rFonts w:cs="Courier New"/>
              </w:rPr>
              <w:br/>
              <w:t xml:space="preserve">        print("\t --version     - view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fileCommand</w:t>
            </w:r>
            <w:proofErr w:type="spellEnd"/>
            <w:r w:rsidRPr="00341ADA">
              <w:rPr>
                <w:rFonts w:cs="Courier New"/>
              </w:rPr>
              <w:t>(self, path):</w:t>
            </w:r>
            <w:r w:rsidRPr="00341ADA">
              <w:rPr>
                <w:rFonts w:cs="Courier New"/>
              </w:rPr>
              <w:br/>
              <w:t xml:space="preserve">        filename = </w:t>
            </w:r>
            <w:proofErr w:type="spellStart"/>
            <w:r w:rsidRPr="00341ADA">
              <w:rPr>
                <w:rFonts w:cs="Courier New"/>
              </w:rPr>
              <w:t>path.split</w:t>
            </w:r>
            <w:proofErr w:type="spellEnd"/>
            <w:r w:rsidRPr="00341ADA">
              <w:rPr>
                <w:rFonts w:cs="Courier New"/>
              </w:rPr>
              <w:t>("=")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if filename is not None:</w:t>
            </w:r>
            <w:r w:rsidRPr="00341ADA">
              <w:rPr>
                <w:rFonts w:cs="Courier New"/>
              </w:rPr>
              <w:br/>
              <w:t xml:space="preserve">            with open(filename[1]) as f:</w:t>
            </w:r>
            <w:r w:rsidRPr="00341ADA">
              <w:rPr>
                <w:rFonts w:cs="Courier New"/>
              </w:rPr>
              <w:br/>
              <w:t xml:space="preserve">        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f.read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not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if True else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versionCommand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version: 1.1")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self.translator.is_debug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#try: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self.translator.run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#except Exception as e:</w:t>
            </w:r>
            <w:r w:rsidRPr="00341ADA">
              <w:rPr>
                <w:rFonts w:cs="Courier New"/>
              </w:rPr>
              <w:br/>
              <w:t xml:space="preserve">        #    print(e)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exit(self):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sys.exit</w:t>
            </w:r>
            <w:proofErr w:type="spellEnd"/>
            <w:r w:rsidRPr="00341ADA">
              <w:rPr>
                <w:rFonts w:cs="Courier New"/>
              </w:rPr>
              <w:t>(0)</w:t>
            </w:r>
          </w:p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</w:p>
        </w:tc>
      </w:tr>
    </w:tbl>
    <w:p w:rsidR="0036294F" w:rsidRPr="00F905DD" w:rsidRDefault="0036294F" w:rsidP="00F51A30">
      <w:pPr>
        <w:rPr>
          <w:lang w:val="en-US"/>
        </w:rPr>
      </w:pPr>
    </w:p>
    <w:p w:rsidR="00341ADA" w:rsidRDefault="00341ADA" w:rsidP="00341ADA">
      <w:pPr>
        <w:ind w:firstLine="0"/>
      </w:pPr>
      <w:r>
        <w:t>Таблица В.2 – Исходный код транслятора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translator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B126B5" w:rsidTr="00F905DD">
        <w:tc>
          <w:tcPr>
            <w:tcW w:w="9345" w:type="dxa"/>
          </w:tcPr>
          <w:p w:rsidR="00341ADA" w:rsidRPr="00341ADA" w:rsidRDefault="00341ADA" w:rsidP="0041001E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translator.preprocessor.preprocessor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translator.lexer.lexer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translator.syntaxer.syntaxer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translator.generator.generator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translator.postprocessor.postprocessor</w:t>
            </w:r>
            <w:proofErr w:type="spellEnd"/>
            <w:r w:rsidRPr="00341ADA">
              <w:rPr>
                <w:rFonts w:cs="Courier New"/>
              </w:rPr>
              <w:t xml:space="preserve"> import </w:t>
            </w: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</w:t>
            </w:r>
            <w:proofErr w:type="spellEnd"/>
            <w:r w:rsidRPr="00341ADA">
              <w:rPr>
                <w:rFonts w:cs="Courier New"/>
              </w:rPr>
              <w:t xml:space="preserve"> = Preprocessor()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TkGenerator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</w:t>
            </w:r>
            <w:proofErr w:type="spellEnd"/>
            <w:r w:rsidRPr="00341ADA">
              <w:rPr>
                <w:rFonts w:cs="Courier New"/>
              </w:rPr>
              <w:t xml:space="preserve"> = Postprocessor()</w:t>
            </w:r>
            <w:r w:rsidR="0041001E">
              <w:rPr>
                <w:rFonts w:cs="Courier New"/>
              </w:rPr>
              <w:br/>
              <w:t xml:space="preserve">        </w:t>
            </w:r>
            <w:proofErr w:type="spellStart"/>
            <w:r w:rsidR="0041001E">
              <w:rPr>
                <w:rFonts w:cs="Courier New"/>
              </w:rPr>
              <w:t>self.is_debug</w:t>
            </w:r>
            <w:proofErr w:type="spellEnd"/>
            <w:r w:rsidR="0041001E">
              <w:rPr>
                <w:rFonts w:cs="Courier New"/>
              </w:rPr>
              <w:t xml:space="preserve"> = False</w:t>
            </w:r>
            <w:r w:rsidR="0041001E">
              <w:rPr>
                <w:rFonts w:cs="Courier New"/>
              </w:rPr>
              <w:br/>
            </w:r>
          </w:p>
        </w:tc>
      </w:tr>
    </w:tbl>
    <w:p w:rsidR="0041001E" w:rsidRPr="00F905DD" w:rsidRDefault="0041001E">
      <w:pPr>
        <w:rPr>
          <w:lang w:val="en-US"/>
        </w:rPr>
      </w:pPr>
    </w:p>
    <w:p w:rsidR="00341ADA" w:rsidRPr="0041001E" w:rsidRDefault="0041001E" w:rsidP="00341ADA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B126B5" w:rsidTr="00F905DD">
        <w:tc>
          <w:tcPr>
            <w:tcW w:w="9345" w:type="dxa"/>
          </w:tcPr>
          <w:p w:rsidR="0041001E" w:rsidRDefault="0041001E" w:rsidP="00F905DD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debugLexer</w:t>
            </w:r>
            <w:proofErr w:type="spellEnd"/>
            <w:r w:rsidRPr="00341ADA">
              <w:rPr>
                <w:rFonts w:cs="Courier New"/>
              </w:rPr>
              <w:t>(self):</w:t>
            </w:r>
          </w:p>
          <w:p w:rsidR="0041001E" w:rsidRPr="00341ADA" w:rsidRDefault="0041001E" w:rsidP="00F905DD">
            <w:pPr>
              <w:pStyle w:val="a6"/>
              <w:rPr>
                <w:rFonts w:cs="Courier New"/>
              </w:rPr>
            </w:pPr>
            <w:r w:rsidRPr="0041001E">
              <w:rPr>
                <w:rFonts w:cs="Courier New"/>
              </w:rPr>
              <w:t xml:space="preserve">        </w:t>
            </w:r>
            <w:r w:rsidRPr="00341ADA">
              <w:rPr>
                <w:rFonts w:cs="Courier New"/>
              </w:rPr>
              <w:t>print("Tokens:")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debugSyntaxer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print("Syntax tree:")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debugTranslator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self.generator.user_code</w:t>
            </w:r>
            <w:proofErr w:type="spellEnd"/>
            <w:r w:rsidRPr="00341ADA">
              <w:rPr>
                <w:rFonts w:cs="Courier New"/>
              </w:rPr>
              <w:t xml:space="preserve">, </w:t>
            </w:r>
            <w:proofErr w:type="spellStart"/>
            <w:r w:rsidRPr="00341ADA">
              <w:rPr>
                <w:rFonts w:cs="Courier New"/>
              </w:rPr>
              <w:t>self.lexer.lui_code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self.preprocessor.parse</w:t>
            </w:r>
            <w:proofErr w:type="spellEnd"/>
            <w:r w:rsidRPr="00341ADA">
              <w:rPr>
                <w:rFonts w:cs="Courier New"/>
              </w:rPr>
              <w:t>(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>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self.preprocessor.exec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tokens = </w:t>
            </w:r>
            <w:proofErr w:type="spellStart"/>
            <w:r w:rsidRPr="00341ADA">
              <w:rPr>
                <w:rFonts w:cs="Courier New"/>
              </w:rPr>
              <w:t>self.lexer.parse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self.syntaxer.tokens</w:t>
            </w:r>
            <w:proofErr w:type="spellEnd"/>
            <w:r w:rsidRPr="00341ADA">
              <w:rPr>
                <w:rFonts w:cs="Courier New"/>
              </w:rPr>
              <w:t xml:space="preserve"> = tokens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self.syntaxer.parse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self.generator.locals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self.preprocessor.vars</w:t>
            </w:r>
            <w:proofErr w:type="spellEnd"/>
            <w:r w:rsidRPr="00341ADA">
              <w:rPr>
                <w:rFonts w:cs="Courier New"/>
              </w:rPr>
              <w:br/>
              <w:t xml:space="preserve">        self.generator.st =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br/>
              <w:t xml:space="preserve">        code = </w:t>
            </w:r>
            <w:proofErr w:type="spellStart"/>
            <w:r w:rsidRPr="00341ADA">
              <w:rPr>
                <w:rFonts w:cs="Courier New"/>
              </w:rPr>
              <w:t>self.generator.generate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#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self.postprocessor.code</w:t>
            </w:r>
            <w:proofErr w:type="spellEnd"/>
            <w:r w:rsidRPr="00341ADA">
              <w:rPr>
                <w:rFonts w:cs="Courier New"/>
              </w:rPr>
              <w:t xml:space="preserve"> = code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self.postprocessor.defines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self.preprocessor.defines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self.postprocessor.createFile</w:t>
            </w:r>
            <w:proofErr w:type="spellEnd"/>
            <w:r w:rsidRPr="00341ADA">
              <w:rPr>
                <w:rFonts w:cs="Courier New"/>
              </w:rPr>
              <w:t>()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B126B5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import </w:t>
            </w:r>
            <w:r>
              <w:t>re</w:t>
            </w:r>
            <w:r>
              <w:br/>
            </w:r>
            <w:r w:rsidRPr="00341ADA">
              <w:br/>
              <w:t>class Preprocessor: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parse(self, code):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("#FILENAME=\S+",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filename_def.span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("#VERSION=\S+",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version_def.span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["version"]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("#LUI", code)</w:t>
            </w:r>
            <w:r w:rsidRPr="00341ADA">
              <w:br/>
              <w:t xml:space="preserve">        if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tmp_code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code.split</w:t>
            </w:r>
            <w:proofErr w:type="spellEnd"/>
            <w:r w:rsidRPr="00341ADA">
              <w:t>("#LUI")</w:t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tmp_code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[1]</w:t>
            </w:r>
            <w:r w:rsidRPr="00341ADA">
              <w:br/>
              <w:t xml:space="preserve">            else: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code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("#FILENAME=\S+",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("#VERSION=\S+",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("\n",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("\t",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 +",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</w:t>
            </w:r>
            <w:r w:rsidR="00356BCB">
              <w:t xml:space="preserve">    </w:t>
            </w:r>
            <w:proofErr w:type="spellStart"/>
            <w:r w:rsidR="00356BCB">
              <w:t>lui_code</w:t>
            </w:r>
            <w:proofErr w:type="spellEnd"/>
            <w:r w:rsidR="00356BCB">
              <w:t xml:space="preserve"> = </w:t>
            </w:r>
            <w:proofErr w:type="spellStart"/>
            <w:r w:rsidR="00356BCB">
              <w:t>lui_code.strip</w:t>
            </w:r>
            <w:proofErr w:type="spellEnd"/>
            <w:r w:rsidR="00356BCB">
              <w:t>()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B126B5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return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lui_code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exec(self):</w:t>
            </w:r>
            <w:r w:rsidRPr="00341ADA">
              <w:br/>
              <w:t xml:space="preserve">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 != 0:</w:t>
            </w:r>
            <w:r w:rsidRPr="00341ADA">
              <w:br/>
              <w:t xml:space="preserve">            code = "import sys"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"</w:t>
            </w:r>
            <w:proofErr w:type="spellStart"/>
            <w:r w:rsidRPr="00341ADA">
              <w:t>sys.path.append</w:t>
            </w:r>
            <w:proofErr w:type="spellEnd"/>
            <w:r w:rsidRPr="00341ADA">
              <w:t>(\".\")"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</w:t>
            </w:r>
            <w:proofErr w:type="spellStart"/>
            <w:r w:rsidRPr="00341ADA">
              <w:t>self.user_code</w:t>
            </w:r>
            <w:proofErr w:type="spellEnd"/>
            <w:r w:rsidRPr="00341ADA">
              <w:br/>
            </w:r>
            <w:r w:rsidRPr="00341ADA">
              <w:br/>
              <w:t xml:space="preserve">            exec(code)</w:t>
            </w:r>
            <w:r w:rsidRPr="00341ADA">
              <w:br/>
              <w:t xml:space="preserve">    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locals()</w:t>
            </w:r>
          </w:p>
          <w:p w:rsidR="00356BCB" w:rsidRPr="00341ADA" w:rsidRDefault="00356BCB" w:rsidP="00F905DD">
            <w:pPr>
              <w:pStyle w:val="a6"/>
            </w:pP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B126B5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 xml:space="preserve"># @package </w:t>
            </w:r>
            <w:proofErr w:type="spellStart"/>
            <w:r w:rsidRPr="00341ADA">
              <w:t>lui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Lexer</w:t>
            </w:r>
            <w:proofErr w:type="spellEnd"/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import </w:t>
            </w:r>
            <w:r>
              <w:t>re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Lexer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isComponentName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componentName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("^[A-Z][a-z]+$", </w:t>
            </w:r>
            <w:proofErr w:type="spellStart"/>
            <w:r w:rsidRPr="00341ADA">
              <w:t>componentName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("^[a-z]*[a-z-]+:$", </w:t>
            </w:r>
            <w:proofErr w:type="spellStart"/>
            <w:r w:rsidRPr="00341ADA">
              <w:t>propertyName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isPropertyNumberValue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("\d+",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isPropertyStringValue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("^\"[\S\w ]+\"$",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isPropertyVarValue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>("^[a-</w:t>
            </w:r>
            <w:proofErr w:type="spellStart"/>
            <w:r w:rsidRPr="00341ADA">
              <w:t>zA</w:t>
            </w:r>
            <w:proofErr w:type="spellEnd"/>
            <w:r w:rsidRPr="00341ADA">
              <w:t xml:space="preserve">-z]+[a-zA-Z0-9_]*$",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token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False</w:t>
            </w:r>
            <w:r w:rsidRPr="00341ADA">
              <w:br/>
              <w:t xml:space="preserve">        for c in </w:t>
            </w:r>
            <w:proofErr w:type="spellStart"/>
            <w:r w:rsidRPr="00341ADA">
              <w:t>self.lui_code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c is "{":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TokenType.OBRACE</w:t>
            </w:r>
            <w:proofErr w:type="spellEnd"/>
            <w:r w:rsidRPr="00341ADA">
              <w:t>, "{"))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"}":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TokenType.CBRACE</w:t>
            </w:r>
            <w:proofErr w:type="spellEnd"/>
            <w:r w:rsidRPr="00341ADA">
              <w:t>, "}"))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"\"":</w:t>
            </w:r>
            <w:r w:rsidRPr="00341ADA">
              <w:br/>
              <w:t xml:space="preserve">        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if True else False</w:t>
            </w:r>
            <w:r w:rsidRPr="00341ADA">
              <w:br/>
            </w:r>
            <w:r w:rsidRPr="00341ADA">
              <w:br/>
              <w:t xml:space="preserve">            if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and c is " ":</w:t>
            </w:r>
            <w:r w:rsidRPr="00341ADA">
              <w:br/>
              <w:t xml:space="preserve">                token = </w:t>
            </w:r>
            <w:proofErr w:type="spellStart"/>
            <w:r w:rsidRPr="00341ADA">
              <w:t>token.lstrip</w:t>
            </w:r>
            <w:proofErr w:type="spellEnd"/>
            <w:r w:rsidRPr="00341ADA">
              <w:t>(" ")</w:t>
            </w:r>
            <w:r w:rsidRPr="00341ADA">
              <w:br/>
            </w:r>
            <w:r w:rsidRPr="00341ADA">
              <w:br/>
              <w:t xml:space="preserve">                if </w:t>
            </w:r>
            <w:proofErr w:type="spellStart"/>
            <w:r w:rsidRPr="00341ADA">
              <w:t>self.isComponentName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TokenType.COMPONENT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, token[:-1]))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self.isPropertyStringValue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self.isPropertyNumberValue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>, int(token)))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self.isPropertyVarValue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, token))</w:t>
            </w:r>
            <w:r w:rsidRPr="00341ADA">
              <w:br/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token += c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self.tokens.reverse</w:t>
            </w:r>
            <w:proofErr w:type="spellEnd"/>
            <w:r w:rsidRPr="00341ADA">
              <w:t>()</w:t>
            </w:r>
            <w:r w:rsidRPr="00341ADA">
              <w:br/>
            </w:r>
            <w:r w:rsidR="00356BCB">
              <w:t xml:space="preserve">        return </w:t>
            </w:r>
            <w:proofErr w:type="spellStart"/>
            <w:r w:rsidR="00356BCB">
              <w:t>self.tokens</w:t>
            </w:r>
            <w:proofErr w:type="spellEnd"/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B126B5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  <w:t xml:space="preserve">        </w:t>
            </w:r>
            <w:proofErr w:type="spellStart"/>
            <w:r w:rsidRPr="00341ADA">
              <w:t>tokens.reverse</w:t>
            </w:r>
            <w:proofErr w:type="spellEnd"/>
            <w:r w:rsidRPr="00341ADA">
              <w:t>()</w:t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print(token)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B126B5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from </w:t>
            </w:r>
            <w:proofErr w:type="spellStart"/>
            <w:r w:rsidRPr="00341ADA">
              <w:t>translator.syntaxer.syntax_error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</w:t>
            </w:r>
            <w:proofErr w:type="spellStart"/>
            <w:r w:rsidRPr="00341ADA">
              <w:t>TokenType</w:t>
            </w:r>
            <w:proofErr w:type="spellEnd"/>
            <w:r w:rsidRPr="00341ADA">
              <w:br/>
              <w:t xml:space="preserve">from </w:t>
            </w:r>
            <w:proofErr w:type="spellStart"/>
            <w:r w:rsidRPr="00341ADA">
              <w:t>translator.lui_definition</w:t>
            </w:r>
            <w:proofErr w:type="spellEnd"/>
            <w:r w:rsidRPr="00341ADA">
              <w:t xml:space="preserve"> import </w:t>
            </w:r>
            <w:r>
              <w:t>*</w:t>
            </w:r>
            <w:r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ComponentNode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name):</w:t>
            </w:r>
            <w:r w:rsidRPr="00341ADA">
              <w:br/>
              <w:t xml:space="preserve">        self.name = name</w:t>
            </w:r>
            <w:r w:rsidRPr="00341ADA">
              <w:br/>
              <w:t xml:space="preserve">        </w:t>
            </w:r>
            <w:proofErr w:type="spellStart"/>
            <w:r w:rsidRPr="00341ADA">
              <w:t>self.properties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</w:t>
            </w:r>
            <w:proofErr w:type="spellEnd"/>
            <w:r w:rsidRPr="00341ADA">
              <w:t xml:space="preserve"> = []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toString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i</w:t>
            </w:r>
            <w:proofErr w:type="spellEnd"/>
            <w:r w:rsidRPr="00341ADA">
              <w:t>=1):</w:t>
            </w:r>
            <w:r w:rsidRPr="00341ADA">
              <w:br/>
              <w:t xml:space="preserve">        string = self.name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self.properties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"Property[" + str(</w:t>
            </w:r>
            <w:proofErr w:type="spellStart"/>
            <w:r w:rsidRPr="00341ADA">
              <w:t>self.properties</w:t>
            </w:r>
            <w:proofErr w:type="spellEnd"/>
            <w:r w:rsidRPr="00341ADA">
              <w:t>[property]) + "]"</w:t>
            </w:r>
            <w:r w:rsidRPr="00341ADA">
              <w:br/>
            </w:r>
            <w:r w:rsidRPr="00341ADA">
              <w:br/>
              <w:t xml:space="preserve">        for component in </w:t>
            </w:r>
            <w:proofErr w:type="spellStart"/>
            <w:r w:rsidRPr="00341ADA">
              <w:t>self.components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</w:t>
            </w:r>
            <w:proofErr w:type="spellStart"/>
            <w:r w:rsidRPr="00341ADA">
              <w:t>component.toString</w:t>
            </w:r>
            <w:proofErr w:type="spellEnd"/>
            <w:r w:rsidRPr="00341ADA">
              <w:t>(</w:t>
            </w:r>
            <w:proofErr w:type="spellStart"/>
            <w:r w:rsidRPr="00341ADA">
              <w:t>i</w:t>
            </w:r>
            <w:proofErr w:type="spellEnd"/>
            <w:r w:rsidRPr="00341ADA">
              <w:t xml:space="preserve"> + 1)</w:t>
            </w:r>
            <w:r w:rsidRPr="00341ADA">
              <w:br/>
            </w:r>
            <w:r w:rsidRPr="00341ADA">
              <w:br/>
              <w:t xml:space="preserve">        return string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__str__(self):</w:t>
            </w:r>
            <w:r w:rsidRPr="00341ADA">
              <w:br/>
              <w:t xml:space="preserve">        return </w:t>
            </w:r>
            <w:proofErr w:type="spellStart"/>
            <w:r w:rsidRPr="00341ADA">
              <w:t>self.t</w:t>
            </w:r>
            <w:r>
              <w:t>oString</w:t>
            </w:r>
            <w:proofErr w:type="spellEnd"/>
            <w:r>
              <w:t>()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Syntaxer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self.st = </w:t>
            </w:r>
            <w:proofErr w:type="spellStart"/>
            <w:r w:rsidRPr="00341ADA">
              <w:t>ComponentNode</w:t>
            </w:r>
            <w:proofErr w:type="spellEnd"/>
            <w:r w:rsidRPr="00341ADA">
              <w:t>("")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error(self, code=None, data=None):</w:t>
            </w:r>
            <w:r w:rsidRPr="00341ADA">
              <w:br/>
              <w:t xml:space="preserve">        message = "Syntax error: "</w:t>
            </w:r>
            <w:r w:rsidRPr="00341ADA">
              <w:br/>
            </w:r>
            <w:r w:rsidRPr="00341ADA">
              <w:br/>
              <w:t xml:space="preserve">        if code is 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"unclosed brace"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 + "' is not exists"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data[0] + "' doesn't have property '" + data[1] + "'"</w:t>
            </w:r>
            <w:r w:rsidRPr="00341ADA">
              <w:br/>
            </w:r>
            <w:r w:rsidRPr="00341ADA">
              <w:br/>
              <w:t xml:space="preserve">        raise Exception(message)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parseComponent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component.components.append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56BCB" w:rsidRPr="00C85D26" w:rsidRDefault="00356BCB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56BCB" w:rsidRPr="00B126B5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parseProperty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components.get</w:t>
            </w:r>
            <w:proofErr w:type="spellEnd"/>
            <w:r w:rsidRPr="00341ADA">
              <w:t xml:space="preserve">(component.name) and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positions: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 xml:space="preserve">, [component.name, </w:t>
            </w:r>
            <w:proofErr w:type="spellStart"/>
            <w:r w:rsidRPr="00341ADA">
              <w:t>token.data</w:t>
            </w:r>
            <w:proofErr w:type="spellEnd"/>
            <w:r w:rsidRPr="00341ADA">
              <w:t>])</w:t>
            </w:r>
            <w:r w:rsidRPr="00341ADA">
              <w:br/>
            </w:r>
            <w:r w:rsidRPr="00341ADA">
              <w:br/>
            </w:r>
            <w:r w:rsidRPr="00341ADA">
              <w:br/>
              <w:t xml:space="preserve">            property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in [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</w:t>
            </w:r>
            <w:r w:rsidRPr="00341ADA">
              <w:br/>
              <w:t xml:space="preserve">                              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]:</w:t>
            </w:r>
            <w:r w:rsidRPr="00341ADA">
              <w:br/>
              <w:t xml:space="preserve">                </w:t>
            </w:r>
            <w:proofErr w:type="spellStart"/>
            <w:r w:rsidRPr="00341ADA">
              <w:t>component.properties</w:t>
            </w:r>
            <w:proofErr w:type="spellEnd"/>
            <w:r w:rsidRPr="00341ADA">
              <w:t xml:space="preserve">[property]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checkBraces</w:t>
            </w:r>
            <w:proofErr w:type="spellEnd"/>
            <w:r w:rsidRPr="00341ADA">
              <w:t>(self):</w:t>
            </w:r>
            <w:r w:rsidRPr="00341ADA">
              <w:br/>
              <w:t xml:space="preserve">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return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== </w:t>
            </w:r>
            <w:proofErr w:type="spellStart"/>
            <w:r w:rsidRPr="00341ADA">
              <w:t>countCBraces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if not </w:t>
            </w:r>
            <w:proofErr w:type="spellStart"/>
            <w:r w:rsidRPr="00341ADA">
              <w:t>self.checkBraces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TokenType.COMPONENT</w:t>
            </w:r>
            <w:proofErr w:type="spellEnd"/>
            <w:r w:rsidRPr="00341ADA">
              <w:t xml:space="preserve"> or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self.st.name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component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self.st.components.append</w:t>
            </w:r>
            <w:proofErr w:type="spellEnd"/>
            <w:r w:rsidRPr="00341ADA">
              <w:t>(component)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return self.st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print(self.st)</w:t>
            </w:r>
          </w:p>
          <w:p w:rsidR="00356BCB" w:rsidRPr="00341ADA" w:rsidRDefault="00356BCB" w:rsidP="00F905DD">
            <w:pPr>
              <w:pStyle w:val="a6"/>
            </w:pP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F903F2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B126B5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Generator</w:t>
            </w:r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translator.generator.ComponentGenerator.TkComponentGenerator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components.OutputComponent</w:t>
            </w:r>
            <w:proofErr w:type="spellEnd"/>
            <w:r w:rsidRPr="00341ADA">
              <w:t xml:space="preserve"> import *</w:t>
            </w:r>
            <w:r w:rsidRPr="00341ADA">
              <w:br/>
            </w:r>
            <w:r w:rsidRPr="00341ADA">
              <w:br/>
            </w:r>
            <w:proofErr w:type="spellStart"/>
            <w:r w:rsidRPr="00341ADA">
              <w:t>dicOfMatching</w:t>
            </w:r>
            <w:proofErr w:type="spellEnd"/>
            <w:r w:rsidRPr="00341ADA">
              <w:t xml:space="preserve"> = {</w:t>
            </w:r>
            <w:r w:rsidRPr="00341ADA">
              <w:br/>
              <w:t xml:space="preserve">    "x": "x",</w:t>
            </w:r>
            <w:r w:rsidRPr="00341ADA">
              <w:br/>
              <w:t xml:space="preserve">    "y": "y",</w:t>
            </w:r>
            <w:r w:rsidRPr="00341ADA">
              <w:br/>
              <w:t xml:space="preserve">    "width": "width",</w:t>
            </w:r>
            <w:r w:rsidRPr="00341ADA">
              <w:br/>
              <w:t xml:space="preserve">    "height": "height",</w:t>
            </w:r>
            <w:r w:rsidRPr="00341ADA">
              <w:br/>
              <w:t xml:space="preserve">    "caption": "text",</w:t>
            </w:r>
            <w:r w:rsidRPr="00341ADA">
              <w:br/>
              <w:t xml:space="preserve">    "background-color": "</w:t>
            </w:r>
            <w:proofErr w:type="spellStart"/>
            <w:r w:rsidRPr="00341ADA">
              <w:t>bg</w:t>
            </w:r>
            <w:proofErr w:type="spellEnd"/>
            <w:r w:rsidRPr="00341ADA">
              <w:t>",</w:t>
            </w:r>
            <w:r w:rsidRPr="00341ADA">
              <w:br/>
              <w:t xml:space="preserve">    "position": "side"</w:t>
            </w:r>
            <w:r w:rsidRPr="00341ADA">
              <w:br/>
            </w:r>
            <w:r w:rsidRPr="00341ADA">
              <w:br/>
              <w:t>}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TkGenerator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):</w:t>
            </w:r>
            <w:r w:rsidRPr="00341ADA">
              <w:br/>
              <w:t xml:space="preserve">        self.st = None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self.locals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print("Locals:")</w:t>
            </w:r>
            <w:r w:rsidRPr="00341ADA">
              <w:br/>
              <w:t xml:space="preserve">        print(</w:t>
            </w:r>
            <w:proofErr w:type="spellStart"/>
            <w:r w:rsidRPr="00341ADA">
              <w:t>self.locals</w:t>
            </w:r>
            <w:proofErr w:type="spellEnd"/>
            <w:r w:rsidRPr="00341ADA">
              <w:t>)</w:t>
            </w:r>
            <w:r w:rsidRPr="00341ADA">
              <w:br/>
              <w:t xml:space="preserve">        print("User code:")</w:t>
            </w:r>
            <w:r w:rsidRPr="00341ADA">
              <w:br/>
              <w:t xml:space="preserve">        print(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getList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None</w:t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if property == "data":</w:t>
            </w:r>
            <w:r w:rsidRPr="00341ADA">
              <w:br/>
              <w:t xml:space="preserve">        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self.locals</w:t>
            </w:r>
            <w:proofErr w:type="spellEnd"/>
            <w:r w:rsidRPr="00341ADA">
              <w:t>[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Listbox</w:t>
            </w:r>
            <w:proofErr w:type="spellEnd"/>
            <w:r w:rsidRPr="00341ADA">
              <w:t>(window)")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dataProperty</w:t>
            </w:r>
            <w:proofErr w:type="spellEnd"/>
            <w:r w:rsidRPr="00341ADA">
              <w:t>, list):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("for item in " + 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 + ":")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("\</w:t>
            </w:r>
            <w:proofErr w:type="spellStart"/>
            <w:r w:rsidRPr="00341ADA">
              <w:t>tlistbox.insert</w:t>
            </w:r>
            <w:proofErr w:type="spellEnd"/>
            <w:r w:rsidRPr="00341ADA">
              <w:t>(END, item)")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listbox.pack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generateComponent</w:t>
            </w:r>
            <w:proofErr w:type="spellEnd"/>
            <w:r w:rsidRPr="00341ADA">
              <w:t>(self, component, parent=None):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[component.name] = </w:t>
            </w:r>
            <w:proofErr w:type="spellStart"/>
            <w:r w:rsidRPr="00341ADA">
              <w:t>self.components_counter.get</w:t>
            </w:r>
            <w:proofErr w:type="spellEnd"/>
            <w:r w:rsidRPr="00341ADA">
              <w:t>(component.name, 0) + 1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>__["component"] = component.name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__["name"]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>() + "_" + str(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__[property] = </w:t>
            </w:r>
            <w:proofErr w:type="spellStart"/>
            <w:r w:rsidRPr="00341ADA">
              <w:t>component.properties.get</w:t>
            </w:r>
            <w:proofErr w:type="spellEnd"/>
            <w:r w:rsidRPr="00341ADA">
              <w:t>(property)</w:t>
            </w:r>
            <w:r w:rsidRPr="00341ADA">
              <w:br/>
            </w:r>
            <w:r w:rsidRPr="00341ADA">
              <w:br/>
              <w:t xml:space="preserve">        if not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WindowComponent</w:t>
            </w:r>
            <w:proofErr w:type="spellEnd"/>
            <w:r w:rsidRPr="00341ADA">
              <w:t>):</w:t>
            </w:r>
            <w:r w:rsidRPr="00341ADA">
              <w:br/>
              <w:t xml:space="preserve">            </w:t>
            </w:r>
            <w:proofErr w:type="spellStart"/>
            <w:r w:rsidRPr="00341ADA">
              <w:t>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>, parent)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tkGenerator.generate</w:t>
            </w:r>
            <w:proofErr w:type="spellEnd"/>
            <w:r w:rsidRPr="00341ADA">
              <w:t>())</w:t>
            </w:r>
            <w:r w:rsidRPr="00341ADA">
              <w:br/>
            </w:r>
            <w:r w:rsidRPr="00341ADA">
              <w:br/>
              <w:t xml:space="preserve">        for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in </w:t>
            </w:r>
            <w:proofErr w:type="spellStart"/>
            <w:r w:rsidRPr="00341ADA">
              <w:t>component.components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parentComponent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  <w:t xml:space="preserve">            parentComponent.name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>() + "_" + str(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parentComponent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generate(self):</w:t>
            </w:r>
            <w:r w:rsidRPr="00341ADA">
              <w:br/>
              <w:t xml:space="preserve">        if self.st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("from </w:t>
            </w:r>
            <w:proofErr w:type="spellStart"/>
            <w:r w:rsidRPr="00341ADA">
              <w:t>tkinter</w:t>
            </w:r>
            <w:proofErr w:type="spellEnd"/>
            <w:r w:rsidRPr="00341ADA">
              <w:t xml:space="preserve"> import *")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 = </w:t>
            </w:r>
            <w:proofErr w:type="spellStart"/>
            <w:r w:rsidRPr="00341ADA">
              <w:t>Tk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s</w:t>
            </w:r>
            <w:r w:rsidR="00356BCB">
              <w:t>elf.st.properties.get</w:t>
            </w:r>
            <w:proofErr w:type="spellEnd"/>
            <w:r w:rsidR="00356BCB">
              <w:t>("title"):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B126B5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("window_1.title(" + </w:t>
            </w:r>
            <w:proofErr w:type="spellStart"/>
            <w:r w:rsidRPr="00341ADA">
              <w:t>self.st.properties.get</w:t>
            </w:r>
            <w:proofErr w:type="spellEnd"/>
            <w:r w:rsidRPr="00341ADA">
              <w:t>("title") + ")")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self.st.components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("window_1.mainloop()")</w:t>
            </w:r>
            <w:r w:rsidRPr="00341ADA">
              <w:br/>
            </w:r>
            <w:r w:rsidRPr="00341ADA">
              <w:br/>
              <w:t xml:space="preserve">            return </w:t>
            </w:r>
            <w:proofErr w:type="spellStart"/>
            <w:r w:rsidRPr="00341ADA">
              <w:t>self.code</w:t>
            </w:r>
            <w:proofErr w:type="spellEnd"/>
            <w:r w:rsidRPr="00341ADA">
              <w:br/>
              <w:t xml:space="preserve">        else:</w:t>
            </w:r>
            <w:r w:rsidRPr="00341ADA">
              <w:br/>
              <w:t xml:space="preserve">            raise Exception("Generate code error")</w:t>
            </w:r>
          </w:p>
        </w:tc>
      </w:tr>
      <w:tr w:rsidR="0041001E" w:rsidRPr="00341ADA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B126B5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class Postprocessor():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createFile</w:t>
            </w:r>
            <w:proofErr w:type="spellEnd"/>
            <w:r w:rsidRPr="00341ADA">
              <w:t>(self):</w:t>
            </w:r>
            <w:r w:rsidRPr="00341ADA">
              <w:br/>
              <w:t xml:space="preserve">        if "filename" in </w:t>
            </w:r>
            <w:proofErr w:type="spellStart"/>
            <w:r w:rsidRPr="00341ADA">
              <w:t>self.defines.keys</w:t>
            </w:r>
            <w:proofErr w:type="spellEnd"/>
            <w:r w:rsidRPr="00341ADA">
              <w:t>():</w:t>
            </w:r>
            <w:r w:rsidRPr="00341ADA">
              <w:br/>
              <w:t xml:space="preserve">            filename =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filename = "</w:t>
            </w:r>
            <w:proofErr w:type="spellStart"/>
            <w:r w:rsidRPr="00341ADA">
              <w:t>tmp</w:t>
            </w:r>
            <w:proofErr w:type="spellEnd"/>
            <w:r w:rsidRPr="00341ADA">
              <w:t>"</w:t>
            </w:r>
            <w:r w:rsidRPr="00341ADA">
              <w:br/>
            </w:r>
            <w:r w:rsidRPr="00341ADA">
              <w:br/>
              <w:t xml:space="preserve">        with open(filename + ".</w:t>
            </w:r>
            <w:proofErr w:type="spellStart"/>
            <w:r w:rsidRPr="00341ADA">
              <w:t>py</w:t>
            </w:r>
            <w:proofErr w:type="spellEnd"/>
            <w:r w:rsidRPr="00341ADA">
              <w:t>", "w") as f:</w:t>
            </w:r>
            <w:r w:rsidRPr="00341ADA">
              <w:br/>
              <w:t xml:space="preserve">            </w:t>
            </w:r>
            <w:proofErr w:type="spellStart"/>
            <w:r w:rsidRPr="00341ADA">
              <w:t>f.write</w:t>
            </w:r>
            <w:proofErr w:type="spellEnd"/>
            <w:r w:rsidRPr="00341ADA">
              <w:t>("\</w:t>
            </w:r>
            <w:proofErr w:type="spellStart"/>
            <w:r w:rsidRPr="00341ADA">
              <w:t>n".join</w:t>
            </w:r>
            <w:proofErr w:type="spellEnd"/>
            <w:r w:rsidRPr="00341ADA">
              <w:t>(</w:t>
            </w:r>
            <w:proofErr w:type="spellStart"/>
            <w:r w:rsidRPr="00341ADA">
              <w:t>self.code</w:t>
            </w:r>
            <w:proofErr w:type="spellEnd"/>
            <w:r w:rsidRPr="00341ADA">
              <w:t>))</w:t>
            </w:r>
          </w:p>
          <w:p w:rsidR="0041001E" w:rsidRPr="00341ADA" w:rsidRDefault="0041001E" w:rsidP="00F905DD">
            <w:pPr>
              <w:pStyle w:val="a6"/>
            </w:pPr>
          </w:p>
        </w:tc>
      </w:tr>
    </w:tbl>
    <w:p w:rsidR="0041001E" w:rsidRPr="00341ADA" w:rsidRDefault="0041001E" w:rsidP="00341ADA">
      <w:pPr>
        <w:ind w:firstLine="0"/>
        <w:rPr>
          <w:lang w:val="en-US"/>
        </w:rPr>
      </w:pPr>
    </w:p>
    <w:sectPr w:rsidR="0041001E" w:rsidRPr="00341ADA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802" w:rsidRDefault="00C71802" w:rsidP="00CC5059">
      <w:pPr>
        <w:spacing w:line="240" w:lineRule="auto"/>
      </w:pPr>
      <w:r>
        <w:separator/>
      </w:r>
    </w:p>
  </w:endnote>
  <w:endnote w:type="continuationSeparator" w:id="0">
    <w:p w:rsidR="00C71802" w:rsidRDefault="00C71802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EndPr/>
    <w:sdtContent>
      <w:p w:rsidR="00117932" w:rsidRDefault="00117932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5C6">
          <w:rPr>
            <w:noProof/>
          </w:rPr>
          <w:t>25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932" w:rsidRPr="00CC5059" w:rsidRDefault="00117932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802" w:rsidRDefault="00C71802" w:rsidP="00CC5059">
      <w:pPr>
        <w:spacing w:line="240" w:lineRule="auto"/>
      </w:pPr>
      <w:r>
        <w:separator/>
      </w:r>
    </w:p>
  </w:footnote>
  <w:footnote w:type="continuationSeparator" w:id="0">
    <w:p w:rsidR="00C71802" w:rsidRDefault="00C71802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C69E58D2"/>
    <w:lvl w:ilvl="0" w:tplc="287679F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F61C44"/>
    <w:multiLevelType w:val="hybridMultilevel"/>
    <w:tmpl w:val="56B6FEC0"/>
    <w:lvl w:ilvl="0" w:tplc="8744C558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1A471DD"/>
    <w:multiLevelType w:val="hybridMultilevel"/>
    <w:tmpl w:val="A36602F8"/>
    <w:lvl w:ilvl="0" w:tplc="8610BB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7">
    <w:nsid w:val="45643E72"/>
    <w:multiLevelType w:val="hybridMultilevel"/>
    <w:tmpl w:val="670215C0"/>
    <w:lvl w:ilvl="0" w:tplc="9A402FA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EAB4977"/>
    <w:multiLevelType w:val="hybridMultilevel"/>
    <w:tmpl w:val="6FC415CE"/>
    <w:lvl w:ilvl="0" w:tplc="3B42A2F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06E5DA6"/>
    <w:multiLevelType w:val="hybridMultilevel"/>
    <w:tmpl w:val="48FAF01A"/>
    <w:lvl w:ilvl="0" w:tplc="0DFA78D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20D4796"/>
    <w:multiLevelType w:val="hybridMultilevel"/>
    <w:tmpl w:val="FD6EEC1E"/>
    <w:lvl w:ilvl="0" w:tplc="8A96125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EE90860"/>
    <w:multiLevelType w:val="hybridMultilevel"/>
    <w:tmpl w:val="0E9A9480"/>
    <w:lvl w:ilvl="0" w:tplc="06A688A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15"/>
  </w:num>
  <w:num w:numId="4">
    <w:abstractNumId w:val="13"/>
  </w:num>
  <w:num w:numId="5">
    <w:abstractNumId w:val="39"/>
  </w:num>
  <w:num w:numId="6">
    <w:abstractNumId w:val="1"/>
  </w:num>
  <w:num w:numId="7">
    <w:abstractNumId w:val="10"/>
  </w:num>
  <w:num w:numId="8">
    <w:abstractNumId w:val="5"/>
  </w:num>
  <w:num w:numId="9">
    <w:abstractNumId w:val="25"/>
  </w:num>
  <w:num w:numId="10">
    <w:abstractNumId w:val="34"/>
  </w:num>
  <w:num w:numId="11">
    <w:abstractNumId w:val="23"/>
  </w:num>
  <w:num w:numId="12">
    <w:abstractNumId w:val="9"/>
  </w:num>
  <w:num w:numId="13">
    <w:abstractNumId w:val="8"/>
  </w:num>
  <w:num w:numId="14">
    <w:abstractNumId w:val="38"/>
  </w:num>
  <w:num w:numId="15">
    <w:abstractNumId w:val="27"/>
  </w:num>
  <w:num w:numId="16">
    <w:abstractNumId w:val="35"/>
  </w:num>
  <w:num w:numId="17">
    <w:abstractNumId w:val="4"/>
  </w:num>
  <w:num w:numId="18">
    <w:abstractNumId w:val="12"/>
  </w:num>
  <w:num w:numId="19">
    <w:abstractNumId w:val="36"/>
  </w:num>
  <w:num w:numId="20">
    <w:abstractNumId w:val="19"/>
  </w:num>
  <w:num w:numId="21">
    <w:abstractNumId w:val="0"/>
  </w:num>
  <w:num w:numId="22">
    <w:abstractNumId w:val="33"/>
  </w:num>
  <w:num w:numId="23">
    <w:abstractNumId w:val="29"/>
  </w:num>
  <w:num w:numId="24">
    <w:abstractNumId w:val="26"/>
  </w:num>
  <w:num w:numId="25">
    <w:abstractNumId w:val="32"/>
  </w:num>
  <w:num w:numId="26">
    <w:abstractNumId w:val="6"/>
  </w:num>
  <w:num w:numId="27">
    <w:abstractNumId w:val="40"/>
  </w:num>
  <w:num w:numId="28">
    <w:abstractNumId w:val="7"/>
  </w:num>
  <w:num w:numId="29">
    <w:abstractNumId w:val="21"/>
  </w:num>
  <w:num w:numId="30">
    <w:abstractNumId w:val="14"/>
  </w:num>
  <w:num w:numId="31">
    <w:abstractNumId w:val="37"/>
  </w:num>
  <w:num w:numId="32">
    <w:abstractNumId w:val="30"/>
  </w:num>
  <w:num w:numId="33">
    <w:abstractNumId w:val="2"/>
  </w:num>
  <w:num w:numId="34">
    <w:abstractNumId w:val="18"/>
  </w:num>
  <w:num w:numId="35">
    <w:abstractNumId w:val="24"/>
  </w:num>
  <w:num w:numId="36">
    <w:abstractNumId w:val="28"/>
  </w:num>
  <w:num w:numId="37">
    <w:abstractNumId w:val="17"/>
  </w:num>
  <w:num w:numId="38">
    <w:abstractNumId w:val="20"/>
  </w:num>
  <w:num w:numId="39">
    <w:abstractNumId w:val="16"/>
  </w:num>
  <w:num w:numId="40">
    <w:abstractNumId w:val="22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37F71"/>
    <w:rsid w:val="00040383"/>
    <w:rsid w:val="00040F5E"/>
    <w:rsid w:val="000433A5"/>
    <w:rsid w:val="000502C7"/>
    <w:rsid w:val="00051F26"/>
    <w:rsid w:val="00063EA5"/>
    <w:rsid w:val="00065131"/>
    <w:rsid w:val="00080E8F"/>
    <w:rsid w:val="00084E36"/>
    <w:rsid w:val="000A01CD"/>
    <w:rsid w:val="000A6153"/>
    <w:rsid w:val="000B4EED"/>
    <w:rsid w:val="000B667E"/>
    <w:rsid w:val="000D0DF3"/>
    <w:rsid w:val="000D1E98"/>
    <w:rsid w:val="000D40EB"/>
    <w:rsid w:val="000D4DAA"/>
    <w:rsid w:val="000F1A2C"/>
    <w:rsid w:val="000F26A4"/>
    <w:rsid w:val="00100571"/>
    <w:rsid w:val="00105642"/>
    <w:rsid w:val="00114F77"/>
    <w:rsid w:val="00117932"/>
    <w:rsid w:val="00127CAD"/>
    <w:rsid w:val="00130955"/>
    <w:rsid w:val="00140F41"/>
    <w:rsid w:val="00141D38"/>
    <w:rsid w:val="00150AB3"/>
    <w:rsid w:val="001511A1"/>
    <w:rsid w:val="00151414"/>
    <w:rsid w:val="0015247E"/>
    <w:rsid w:val="00153EFA"/>
    <w:rsid w:val="0015759A"/>
    <w:rsid w:val="00160302"/>
    <w:rsid w:val="00167422"/>
    <w:rsid w:val="00170E36"/>
    <w:rsid w:val="00174ADF"/>
    <w:rsid w:val="001768D0"/>
    <w:rsid w:val="0018031F"/>
    <w:rsid w:val="00181D35"/>
    <w:rsid w:val="00182BC6"/>
    <w:rsid w:val="001848B4"/>
    <w:rsid w:val="00190A6F"/>
    <w:rsid w:val="001B0756"/>
    <w:rsid w:val="001B311A"/>
    <w:rsid w:val="001D09D9"/>
    <w:rsid w:val="001E16E6"/>
    <w:rsid w:val="001F1F47"/>
    <w:rsid w:val="001F3DD7"/>
    <w:rsid w:val="001F7336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1B95"/>
    <w:rsid w:val="00293DD1"/>
    <w:rsid w:val="002A07BE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2F6EDF"/>
    <w:rsid w:val="0030252D"/>
    <w:rsid w:val="003040F0"/>
    <w:rsid w:val="00310AAA"/>
    <w:rsid w:val="00320982"/>
    <w:rsid w:val="0032119A"/>
    <w:rsid w:val="00327671"/>
    <w:rsid w:val="003341A2"/>
    <w:rsid w:val="00337244"/>
    <w:rsid w:val="00341ADA"/>
    <w:rsid w:val="00341BAB"/>
    <w:rsid w:val="00350D09"/>
    <w:rsid w:val="003548C9"/>
    <w:rsid w:val="00354F04"/>
    <w:rsid w:val="00356BCB"/>
    <w:rsid w:val="0036157C"/>
    <w:rsid w:val="0036294F"/>
    <w:rsid w:val="00362CC1"/>
    <w:rsid w:val="003631F1"/>
    <w:rsid w:val="00363C5D"/>
    <w:rsid w:val="00367C3D"/>
    <w:rsid w:val="0037490D"/>
    <w:rsid w:val="003840E1"/>
    <w:rsid w:val="00385C1B"/>
    <w:rsid w:val="003A479E"/>
    <w:rsid w:val="003A5DA8"/>
    <w:rsid w:val="003A63DC"/>
    <w:rsid w:val="003B1C03"/>
    <w:rsid w:val="003B387C"/>
    <w:rsid w:val="003B41B1"/>
    <w:rsid w:val="003D09A7"/>
    <w:rsid w:val="003D0A6B"/>
    <w:rsid w:val="003D4435"/>
    <w:rsid w:val="003E19B5"/>
    <w:rsid w:val="003E23C3"/>
    <w:rsid w:val="003E4601"/>
    <w:rsid w:val="003E753E"/>
    <w:rsid w:val="003F0312"/>
    <w:rsid w:val="003F1453"/>
    <w:rsid w:val="004005F0"/>
    <w:rsid w:val="0041001E"/>
    <w:rsid w:val="004122E0"/>
    <w:rsid w:val="00414F61"/>
    <w:rsid w:val="00416B70"/>
    <w:rsid w:val="004173FA"/>
    <w:rsid w:val="004260EB"/>
    <w:rsid w:val="0043225C"/>
    <w:rsid w:val="00436A0D"/>
    <w:rsid w:val="0044135E"/>
    <w:rsid w:val="0044527A"/>
    <w:rsid w:val="00453FE0"/>
    <w:rsid w:val="00456B7B"/>
    <w:rsid w:val="00457B2F"/>
    <w:rsid w:val="004617D6"/>
    <w:rsid w:val="004625FD"/>
    <w:rsid w:val="00480E75"/>
    <w:rsid w:val="00483E04"/>
    <w:rsid w:val="00485ADF"/>
    <w:rsid w:val="00491B74"/>
    <w:rsid w:val="00492AE6"/>
    <w:rsid w:val="00497D14"/>
    <w:rsid w:val="004A2239"/>
    <w:rsid w:val="004B09B5"/>
    <w:rsid w:val="004B7CC8"/>
    <w:rsid w:val="004C2AE1"/>
    <w:rsid w:val="004E78F2"/>
    <w:rsid w:val="004F42EC"/>
    <w:rsid w:val="004F797C"/>
    <w:rsid w:val="0050175D"/>
    <w:rsid w:val="00513594"/>
    <w:rsid w:val="005214FD"/>
    <w:rsid w:val="00524619"/>
    <w:rsid w:val="00531C9D"/>
    <w:rsid w:val="0053547B"/>
    <w:rsid w:val="005363F3"/>
    <w:rsid w:val="00547704"/>
    <w:rsid w:val="00553EC4"/>
    <w:rsid w:val="005614D9"/>
    <w:rsid w:val="005615C6"/>
    <w:rsid w:val="005702E2"/>
    <w:rsid w:val="00571FD3"/>
    <w:rsid w:val="00572F3D"/>
    <w:rsid w:val="0058295E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4A25"/>
    <w:rsid w:val="005F6180"/>
    <w:rsid w:val="005F6635"/>
    <w:rsid w:val="0061089A"/>
    <w:rsid w:val="00622D18"/>
    <w:rsid w:val="00625589"/>
    <w:rsid w:val="0062698A"/>
    <w:rsid w:val="006358BF"/>
    <w:rsid w:val="00641FFB"/>
    <w:rsid w:val="0064298A"/>
    <w:rsid w:val="006467DF"/>
    <w:rsid w:val="00646EA2"/>
    <w:rsid w:val="00657F67"/>
    <w:rsid w:val="00665BB3"/>
    <w:rsid w:val="006666EB"/>
    <w:rsid w:val="006766D0"/>
    <w:rsid w:val="006829F8"/>
    <w:rsid w:val="00682BD8"/>
    <w:rsid w:val="00687CA8"/>
    <w:rsid w:val="006921B6"/>
    <w:rsid w:val="006A08D6"/>
    <w:rsid w:val="006A2C91"/>
    <w:rsid w:val="006A3206"/>
    <w:rsid w:val="006A5D57"/>
    <w:rsid w:val="006A747B"/>
    <w:rsid w:val="006B1DF4"/>
    <w:rsid w:val="006E4684"/>
    <w:rsid w:val="006E4F02"/>
    <w:rsid w:val="006E5DBF"/>
    <w:rsid w:val="006F6C61"/>
    <w:rsid w:val="00705136"/>
    <w:rsid w:val="00707062"/>
    <w:rsid w:val="0070744B"/>
    <w:rsid w:val="00714711"/>
    <w:rsid w:val="007203BC"/>
    <w:rsid w:val="00725C2D"/>
    <w:rsid w:val="007315C7"/>
    <w:rsid w:val="00752556"/>
    <w:rsid w:val="00752FF2"/>
    <w:rsid w:val="00757DF4"/>
    <w:rsid w:val="00761895"/>
    <w:rsid w:val="00762CA9"/>
    <w:rsid w:val="0076546C"/>
    <w:rsid w:val="00772CEB"/>
    <w:rsid w:val="00783E71"/>
    <w:rsid w:val="00790185"/>
    <w:rsid w:val="007A3651"/>
    <w:rsid w:val="007B0F91"/>
    <w:rsid w:val="007B11ED"/>
    <w:rsid w:val="007B5636"/>
    <w:rsid w:val="007B588A"/>
    <w:rsid w:val="007C2003"/>
    <w:rsid w:val="007C4F9F"/>
    <w:rsid w:val="007C64A9"/>
    <w:rsid w:val="007C6AC6"/>
    <w:rsid w:val="007C6E2F"/>
    <w:rsid w:val="007E447E"/>
    <w:rsid w:val="007E56FC"/>
    <w:rsid w:val="007F70CD"/>
    <w:rsid w:val="00803060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27889"/>
    <w:rsid w:val="0083528A"/>
    <w:rsid w:val="008373D3"/>
    <w:rsid w:val="00841B6A"/>
    <w:rsid w:val="00841D07"/>
    <w:rsid w:val="008474ED"/>
    <w:rsid w:val="008521CF"/>
    <w:rsid w:val="0086160A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075E"/>
    <w:rsid w:val="008B6978"/>
    <w:rsid w:val="008B796C"/>
    <w:rsid w:val="008C1264"/>
    <w:rsid w:val="008C1A2D"/>
    <w:rsid w:val="008C1DE8"/>
    <w:rsid w:val="008C77B8"/>
    <w:rsid w:val="008D0842"/>
    <w:rsid w:val="008D150A"/>
    <w:rsid w:val="008D3608"/>
    <w:rsid w:val="008D7FB8"/>
    <w:rsid w:val="008E7199"/>
    <w:rsid w:val="00904AE5"/>
    <w:rsid w:val="009149B4"/>
    <w:rsid w:val="00922CE8"/>
    <w:rsid w:val="00930055"/>
    <w:rsid w:val="009365D0"/>
    <w:rsid w:val="00941992"/>
    <w:rsid w:val="00944092"/>
    <w:rsid w:val="00962ED4"/>
    <w:rsid w:val="00963739"/>
    <w:rsid w:val="00972CCF"/>
    <w:rsid w:val="00974776"/>
    <w:rsid w:val="00976E02"/>
    <w:rsid w:val="009776CF"/>
    <w:rsid w:val="00986028"/>
    <w:rsid w:val="00986EBF"/>
    <w:rsid w:val="00990829"/>
    <w:rsid w:val="009946FB"/>
    <w:rsid w:val="009A65B3"/>
    <w:rsid w:val="009A7A2A"/>
    <w:rsid w:val="009B0819"/>
    <w:rsid w:val="009B34E1"/>
    <w:rsid w:val="009C4E85"/>
    <w:rsid w:val="009C618B"/>
    <w:rsid w:val="009C63B8"/>
    <w:rsid w:val="009D541A"/>
    <w:rsid w:val="009F243C"/>
    <w:rsid w:val="009F2DA8"/>
    <w:rsid w:val="009F3A2E"/>
    <w:rsid w:val="009F4B54"/>
    <w:rsid w:val="00A10055"/>
    <w:rsid w:val="00A101CD"/>
    <w:rsid w:val="00A12498"/>
    <w:rsid w:val="00A134B2"/>
    <w:rsid w:val="00A14CBC"/>
    <w:rsid w:val="00A23C8D"/>
    <w:rsid w:val="00A42652"/>
    <w:rsid w:val="00A471E0"/>
    <w:rsid w:val="00A54B6F"/>
    <w:rsid w:val="00A67088"/>
    <w:rsid w:val="00A72628"/>
    <w:rsid w:val="00A7372F"/>
    <w:rsid w:val="00A90DB9"/>
    <w:rsid w:val="00A930BD"/>
    <w:rsid w:val="00A94113"/>
    <w:rsid w:val="00AA31A0"/>
    <w:rsid w:val="00AA4AAC"/>
    <w:rsid w:val="00AA4F6D"/>
    <w:rsid w:val="00AA5B42"/>
    <w:rsid w:val="00AB0C1F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26B5"/>
    <w:rsid w:val="00B146FC"/>
    <w:rsid w:val="00B2649A"/>
    <w:rsid w:val="00B33111"/>
    <w:rsid w:val="00B3445C"/>
    <w:rsid w:val="00B43F11"/>
    <w:rsid w:val="00B510B8"/>
    <w:rsid w:val="00B52DBD"/>
    <w:rsid w:val="00B61FEC"/>
    <w:rsid w:val="00B62D11"/>
    <w:rsid w:val="00B63296"/>
    <w:rsid w:val="00B65CFB"/>
    <w:rsid w:val="00B65F36"/>
    <w:rsid w:val="00B671CA"/>
    <w:rsid w:val="00B708DB"/>
    <w:rsid w:val="00B7232A"/>
    <w:rsid w:val="00B743B3"/>
    <w:rsid w:val="00B75583"/>
    <w:rsid w:val="00B8315A"/>
    <w:rsid w:val="00B8724F"/>
    <w:rsid w:val="00B95F99"/>
    <w:rsid w:val="00B97ACE"/>
    <w:rsid w:val="00BA0555"/>
    <w:rsid w:val="00BB0738"/>
    <w:rsid w:val="00BB6863"/>
    <w:rsid w:val="00BB69E4"/>
    <w:rsid w:val="00BC69DA"/>
    <w:rsid w:val="00BC7592"/>
    <w:rsid w:val="00BD4CA9"/>
    <w:rsid w:val="00BD5E5E"/>
    <w:rsid w:val="00BE3925"/>
    <w:rsid w:val="00C154ED"/>
    <w:rsid w:val="00C1635B"/>
    <w:rsid w:val="00C219A2"/>
    <w:rsid w:val="00C313BB"/>
    <w:rsid w:val="00C33E66"/>
    <w:rsid w:val="00C43F27"/>
    <w:rsid w:val="00C472DE"/>
    <w:rsid w:val="00C50E89"/>
    <w:rsid w:val="00C71802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0A6F"/>
    <w:rsid w:val="00D017B6"/>
    <w:rsid w:val="00D06EA3"/>
    <w:rsid w:val="00D21EA9"/>
    <w:rsid w:val="00D27FF3"/>
    <w:rsid w:val="00D42A71"/>
    <w:rsid w:val="00D44EA0"/>
    <w:rsid w:val="00D51DDC"/>
    <w:rsid w:val="00D60F8A"/>
    <w:rsid w:val="00D700A3"/>
    <w:rsid w:val="00D71E8D"/>
    <w:rsid w:val="00D72183"/>
    <w:rsid w:val="00D72569"/>
    <w:rsid w:val="00D73ED2"/>
    <w:rsid w:val="00D76B15"/>
    <w:rsid w:val="00D802A9"/>
    <w:rsid w:val="00D8233C"/>
    <w:rsid w:val="00D82763"/>
    <w:rsid w:val="00D83C53"/>
    <w:rsid w:val="00D86250"/>
    <w:rsid w:val="00D93930"/>
    <w:rsid w:val="00D93BD6"/>
    <w:rsid w:val="00DA31B4"/>
    <w:rsid w:val="00DA4745"/>
    <w:rsid w:val="00DB2588"/>
    <w:rsid w:val="00DB2608"/>
    <w:rsid w:val="00DB4778"/>
    <w:rsid w:val="00DB50D6"/>
    <w:rsid w:val="00DB59D0"/>
    <w:rsid w:val="00DC03CB"/>
    <w:rsid w:val="00DC1EFF"/>
    <w:rsid w:val="00DC4D47"/>
    <w:rsid w:val="00DD55D0"/>
    <w:rsid w:val="00DD65B4"/>
    <w:rsid w:val="00DE2ACB"/>
    <w:rsid w:val="00DE4566"/>
    <w:rsid w:val="00DE6F0A"/>
    <w:rsid w:val="00DF224A"/>
    <w:rsid w:val="00DF540B"/>
    <w:rsid w:val="00DF7DF8"/>
    <w:rsid w:val="00E02CE5"/>
    <w:rsid w:val="00E04CE5"/>
    <w:rsid w:val="00E10493"/>
    <w:rsid w:val="00E13BED"/>
    <w:rsid w:val="00E1499E"/>
    <w:rsid w:val="00E15D99"/>
    <w:rsid w:val="00E17F12"/>
    <w:rsid w:val="00E242ED"/>
    <w:rsid w:val="00E25A97"/>
    <w:rsid w:val="00E27481"/>
    <w:rsid w:val="00E3074F"/>
    <w:rsid w:val="00E34F47"/>
    <w:rsid w:val="00E42233"/>
    <w:rsid w:val="00E47ADC"/>
    <w:rsid w:val="00E47DFC"/>
    <w:rsid w:val="00E504BC"/>
    <w:rsid w:val="00E5160E"/>
    <w:rsid w:val="00E77E22"/>
    <w:rsid w:val="00E9092E"/>
    <w:rsid w:val="00E92E7D"/>
    <w:rsid w:val="00E93736"/>
    <w:rsid w:val="00E947D3"/>
    <w:rsid w:val="00E97DEB"/>
    <w:rsid w:val="00EC054B"/>
    <w:rsid w:val="00EC1BC8"/>
    <w:rsid w:val="00ED30F9"/>
    <w:rsid w:val="00ED751C"/>
    <w:rsid w:val="00ED7EA6"/>
    <w:rsid w:val="00EE08FE"/>
    <w:rsid w:val="00EE0CE6"/>
    <w:rsid w:val="00EE2576"/>
    <w:rsid w:val="00EE4E69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226FA"/>
    <w:rsid w:val="00F319D1"/>
    <w:rsid w:val="00F31EA0"/>
    <w:rsid w:val="00F44CB9"/>
    <w:rsid w:val="00F5056E"/>
    <w:rsid w:val="00F51A30"/>
    <w:rsid w:val="00F52E82"/>
    <w:rsid w:val="00F54B14"/>
    <w:rsid w:val="00F56686"/>
    <w:rsid w:val="00F56ACF"/>
    <w:rsid w:val="00F625FC"/>
    <w:rsid w:val="00F628F0"/>
    <w:rsid w:val="00F668AA"/>
    <w:rsid w:val="00F71DE7"/>
    <w:rsid w:val="00F77E64"/>
    <w:rsid w:val="00F858A1"/>
    <w:rsid w:val="00F85A69"/>
    <w:rsid w:val="00F903F2"/>
    <w:rsid w:val="00F905DD"/>
    <w:rsid w:val="00F90FA1"/>
    <w:rsid w:val="00F9590C"/>
    <w:rsid w:val="00F95CD3"/>
    <w:rsid w:val="00FA28E6"/>
    <w:rsid w:val="00FA5275"/>
    <w:rsid w:val="00FB4AFC"/>
    <w:rsid w:val="00FB5CAC"/>
    <w:rsid w:val="00FC1095"/>
    <w:rsid w:val="00FC7790"/>
    <w:rsid w:val="00FD27B2"/>
    <w:rsid w:val="00FD692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341ADA"/>
    <w:pPr>
      <w:spacing w:after="0" w:line="240" w:lineRule="auto"/>
    </w:pPr>
    <w:rPr>
      <w:rFonts w:ascii="Courier New" w:hAnsi="Courier New"/>
      <w:sz w:val="16"/>
      <w:lang w:val="en-US"/>
    </w:rPr>
  </w:style>
  <w:style w:type="character" w:customStyle="1" w:styleId="a7">
    <w:name w:val="Машинопись Знак"/>
    <w:basedOn w:val="a0"/>
    <w:link w:val="a6"/>
    <w:rsid w:val="00341ADA"/>
    <w:rPr>
      <w:rFonts w:ascii="Courier New" w:hAnsi="Courier New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  <w:style w:type="paragraph" w:styleId="ae">
    <w:name w:val="TOC Heading"/>
    <w:basedOn w:val="1"/>
    <w:next w:val="a"/>
    <w:uiPriority w:val="39"/>
    <w:unhideWhenUsed/>
    <w:qFormat/>
    <w:rsid w:val="0036294F"/>
    <w:p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905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0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16965-B3ED-4D8C-A0B9-CDE5EB0D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2055</TotalTime>
  <Pages>42</Pages>
  <Words>7449</Words>
  <Characters>42464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Basyrov</dc:creator>
  <cp:lastModifiedBy>Sergey Basyrov</cp:lastModifiedBy>
  <cp:revision>431</cp:revision>
  <cp:lastPrinted>2021-12-01T08:44:00Z</cp:lastPrinted>
  <dcterms:created xsi:type="dcterms:W3CDTF">2019-11-14T10:03:00Z</dcterms:created>
  <dcterms:modified xsi:type="dcterms:W3CDTF">2021-12-01T08:44:00Z</dcterms:modified>
</cp:coreProperties>
</file>